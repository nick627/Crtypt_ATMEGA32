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555" w:rsidRDefault="00F81DF2" w:rsidP="003801AE">
      <w:pPr>
        <w:pStyle w:val="1"/>
      </w:pPr>
      <w:r>
        <w:t>Формулировка задания</w:t>
      </w:r>
    </w:p>
    <w:p w:rsidR="00EA2017" w:rsidRPr="005C5D66" w:rsidRDefault="00EA2017" w:rsidP="005C5D66">
      <w:pPr>
        <w:spacing w:line="240" w:lineRule="auto"/>
        <w:ind w:left="284" w:firstLine="284"/>
        <w:rPr>
          <w:sz w:val="24"/>
          <w:szCs w:val="24"/>
        </w:rPr>
      </w:pPr>
      <w:r w:rsidRPr="005C5D66">
        <w:rPr>
          <w:sz w:val="24"/>
          <w:szCs w:val="24"/>
        </w:rPr>
        <w:t>Получение практических навыков по организации двунаправленного взаимодействия между микроконтроллером и персональным компьютером. Знакомство с криптосистемой RSA и криптографическими протоколами Диффи-Хеллмана и Эль-Гамаля.</w:t>
      </w:r>
    </w:p>
    <w:p w:rsidR="00EA2017" w:rsidRPr="007B05E8" w:rsidRDefault="00EA2017" w:rsidP="005C5D66">
      <w:pPr>
        <w:spacing w:line="240" w:lineRule="auto"/>
        <w:ind w:left="284" w:firstLine="284"/>
        <w:rPr>
          <w:sz w:val="24"/>
          <w:szCs w:val="24"/>
        </w:rPr>
      </w:pPr>
      <w:r w:rsidRPr="007B05E8">
        <w:rPr>
          <w:sz w:val="24"/>
          <w:szCs w:val="24"/>
        </w:rPr>
        <w:t>Доп. Задание (вариант 3):</w:t>
      </w:r>
    </w:p>
    <w:p w:rsidR="00EA2017" w:rsidRPr="005C5D66" w:rsidRDefault="007B05E8" w:rsidP="005C5D66">
      <w:pPr>
        <w:spacing w:line="240" w:lineRule="auto"/>
        <w:ind w:left="284" w:firstLine="284"/>
        <w:rPr>
          <w:sz w:val="24"/>
          <w:szCs w:val="24"/>
        </w:rPr>
      </w:pPr>
      <w:r>
        <w:rPr>
          <w:sz w:val="24"/>
          <w:szCs w:val="24"/>
        </w:rPr>
        <w:t>Криптосистема</w:t>
      </w:r>
      <w:r w:rsidRPr="007B05E8">
        <w:rPr>
          <w:sz w:val="24"/>
          <w:szCs w:val="24"/>
        </w:rPr>
        <w:t xml:space="preserve"> RSA</w:t>
      </w:r>
      <w:r>
        <w:rPr>
          <w:sz w:val="24"/>
          <w:szCs w:val="24"/>
        </w:rPr>
        <w:t>.</w:t>
      </w:r>
      <w:r w:rsidRPr="007B05E8">
        <w:rPr>
          <w:sz w:val="24"/>
          <w:szCs w:val="24"/>
        </w:rPr>
        <w:t xml:space="preserve"> </w:t>
      </w:r>
      <w:r w:rsidR="00EA2017" w:rsidRPr="005C5D66">
        <w:rPr>
          <w:sz w:val="24"/>
          <w:szCs w:val="24"/>
        </w:rPr>
        <w:t>На МК должен выполняться сбор статистики: количество обращений (шифрование, расшифрование), количество обращений с отсутствующим в памяти открытым ключом, суммарный объём зашифрованных и расшифрованных файлов. Вся статистика должна записываться в EEPROM и передаваться в программу на ПК для отображения.</w:t>
      </w:r>
    </w:p>
    <w:p w:rsidR="00446555" w:rsidRDefault="007C4530" w:rsidP="003801AE">
      <w:pPr>
        <w:pStyle w:val="1"/>
      </w:pPr>
      <w:r>
        <w:t>Схема лабораторной установки</w:t>
      </w:r>
    </w:p>
    <w:p w:rsidR="007C4530" w:rsidRDefault="000412EC" w:rsidP="0038783D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314700" cy="2895600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3D" w:rsidRDefault="0038783D" w:rsidP="0038783D">
      <w:pPr>
        <w:spacing w:line="240" w:lineRule="auto"/>
        <w:jc w:val="center"/>
      </w:pPr>
      <w:r w:rsidRPr="0038783D">
        <w:t>Рис. 1 «Схема лабораторной установки»</w:t>
      </w:r>
    </w:p>
    <w:p w:rsidR="00207A8B" w:rsidRDefault="00207A8B" w:rsidP="00207A8B">
      <w:pPr>
        <w:pStyle w:val="1"/>
      </w:pPr>
      <w:r>
        <w:t>Форматы пересылаемых данных (в оба направления)</w:t>
      </w:r>
    </w:p>
    <w:p w:rsidR="00B30514" w:rsidRPr="003A4155" w:rsidRDefault="00C56D77" w:rsidP="00C56D77">
      <w:pPr>
        <w:spacing w:line="240" w:lineRule="auto"/>
        <w:ind w:left="284" w:firstLine="284"/>
        <w:rPr>
          <w:sz w:val="24"/>
          <w:szCs w:val="24"/>
        </w:rPr>
      </w:pPr>
      <w:r w:rsidRPr="00C56D77">
        <w:rPr>
          <w:sz w:val="24"/>
          <w:szCs w:val="24"/>
        </w:rPr>
        <w:t xml:space="preserve">ПЭВМ и МК взаимодействуют с помощью интерфейса </w:t>
      </w:r>
      <w:r w:rsidRPr="00C56D77">
        <w:rPr>
          <w:sz w:val="24"/>
          <w:szCs w:val="24"/>
          <w:lang w:val="en-US"/>
        </w:rPr>
        <w:t>USART</w:t>
      </w:r>
      <w:r w:rsidRPr="00C56D77">
        <w:rPr>
          <w:sz w:val="24"/>
          <w:szCs w:val="24"/>
        </w:rPr>
        <w:t xml:space="preserve">, отсылая друг другу пакеты с постоянным размером </w:t>
      </w:r>
      <w:r w:rsidRPr="00C56D77">
        <w:rPr>
          <w:sz w:val="24"/>
          <w:szCs w:val="24"/>
          <w:lang w:val="en-US"/>
        </w:rPr>
        <w:t>BUF</w:t>
      </w:r>
      <w:r w:rsidRPr="00C56D77">
        <w:rPr>
          <w:sz w:val="24"/>
          <w:szCs w:val="24"/>
        </w:rPr>
        <w:t>_</w:t>
      </w:r>
      <w:r w:rsidRPr="00C56D77">
        <w:rPr>
          <w:sz w:val="24"/>
          <w:szCs w:val="24"/>
          <w:lang w:val="en-US"/>
        </w:rPr>
        <w:t>SIZE</w:t>
      </w:r>
      <w:r w:rsidRPr="00C56D77">
        <w:rPr>
          <w:sz w:val="24"/>
          <w:szCs w:val="24"/>
        </w:rPr>
        <w:t xml:space="preserve">. На МК данные передаются следующим образом: первый байт – это код функции, которая находится в таблице функций - обработчиков, второй байт – количество аргументов данной функции. После этого передаются аргументы, записанные сразу после первых двух байт. В ответ МК заполняет первые 2 байта ответного пакета следующим из двух значений: 11 – успех, 00 – неудача. Если операция была выполнена успешно, то после первых двух байт записывается полезная нагрузка: структуры с запрошенными значениями или массив целочисленных </w:t>
      </w:r>
      <w:r w:rsidRPr="00C56D77">
        <w:rPr>
          <w:sz w:val="24"/>
          <w:szCs w:val="24"/>
        </w:rPr>
        <w:lastRenderedPageBreak/>
        <w:t>значений. В противном случае за байтами записывается причина ошибки в виде текстового сообщения.</w:t>
      </w:r>
    </w:p>
    <w:p w:rsidR="00E96AB7" w:rsidRPr="00C75090" w:rsidRDefault="00E96AB7" w:rsidP="00E96AB7">
      <w:pPr>
        <w:pStyle w:val="1"/>
      </w:pPr>
      <w:r>
        <w:t>Описание интерфейса программы для ПЭВМ</w:t>
      </w:r>
    </w:p>
    <w:p w:rsidR="00B30514" w:rsidRPr="005C5D66" w:rsidRDefault="00B30514" w:rsidP="00B30514">
      <w:pPr>
        <w:spacing w:line="240" w:lineRule="auto"/>
        <w:ind w:left="284" w:firstLine="284"/>
        <w:rPr>
          <w:sz w:val="24"/>
          <w:szCs w:val="24"/>
        </w:rPr>
      </w:pPr>
      <w:r w:rsidRPr="005C5D66">
        <w:rPr>
          <w:sz w:val="24"/>
          <w:szCs w:val="24"/>
        </w:rPr>
        <w:t>ПЭВМ написана на языке программирования С. Программа предоставляет пользователю набор функций для удобной работы с криптосистемой:</w:t>
      </w:r>
    </w:p>
    <w:p w:rsidR="00B30514" w:rsidRPr="005C5D66" w:rsidRDefault="00B30514" w:rsidP="00B30514">
      <w:pPr>
        <w:pStyle w:val="a5"/>
        <w:numPr>
          <w:ilvl w:val="0"/>
          <w:numId w:val="7"/>
        </w:numPr>
        <w:spacing w:line="240" w:lineRule="auto"/>
        <w:ind w:left="284" w:firstLine="284"/>
        <w:rPr>
          <w:sz w:val="24"/>
          <w:szCs w:val="24"/>
        </w:rPr>
      </w:pPr>
      <w:r w:rsidRPr="005C5D66">
        <w:rPr>
          <w:sz w:val="24"/>
          <w:szCs w:val="24"/>
          <w:lang w:val="en-US"/>
        </w:rPr>
        <w:t>Add</w:t>
      </w:r>
      <w:r w:rsidRPr="005C5D66">
        <w:rPr>
          <w:sz w:val="24"/>
          <w:szCs w:val="24"/>
        </w:rPr>
        <w:t xml:space="preserve"> &lt;</w:t>
      </w:r>
      <w:r w:rsidRPr="005C5D66">
        <w:rPr>
          <w:sz w:val="24"/>
          <w:szCs w:val="24"/>
          <w:lang w:val="en-US"/>
        </w:rPr>
        <w:t>n</w:t>
      </w:r>
      <w:r w:rsidRPr="005C5D66">
        <w:rPr>
          <w:sz w:val="24"/>
          <w:szCs w:val="24"/>
        </w:rPr>
        <w:t>&gt; &lt;</w:t>
      </w:r>
      <w:r w:rsidRPr="005C5D66">
        <w:rPr>
          <w:sz w:val="24"/>
          <w:szCs w:val="24"/>
          <w:lang w:val="en-US"/>
        </w:rPr>
        <w:t>e</w:t>
      </w:r>
      <w:r w:rsidRPr="005C5D66">
        <w:rPr>
          <w:sz w:val="24"/>
          <w:szCs w:val="24"/>
        </w:rPr>
        <w:t>&gt; &lt;</w:t>
      </w:r>
      <w:r w:rsidRPr="005C5D66">
        <w:rPr>
          <w:sz w:val="24"/>
          <w:szCs w:val="24"/>
          <w:lang w:val="en-US"/>
        </w:rPr>
        <w:t>d</w:t>
      </w:r>
      <w:r w:rsidRPr="005C5D66">
        <w:rPr>
          <w:sz w:val="24"/>
          <w:szCs w:val="24"/>
        </w:rPr>
        <w:t xml:space="preserve">&gt; - добавить новые параметры </w:t>
      </w:r>
      <w:r>
        <w:rPr>
          <w:sz w:val="24"/>
          <w:szCs w:val="24"/>
          <w:lang w:val="en-US"/>
        </w:rPr>
        <w:t>RSA</w:t>
      </w:r>
    </w:p>
    <w:p w:rsidR="00B30514" w:rsidRPr="005C5D66" w:rsidRDefault="00B30514" w:rsidP="00B30514">
      <w:pPr>
        <w:pStyle w:val="a5"/>
        <w:numPr>
          <w:ilvl w:val="0"/>
          <w:numId w:val="7"/>
        </w:numPr>
        <w:spacing w:line="240" w:lineRule="auto"/>
        <w:ind w:left="284" w:firstLine="284"/>
        <w:rPr>
          <w:sz w:val="24"/>
          <w:szCs w:val="24"/>
        </w:rPr>
      </w:pPr>
      <w:r w:rsidRPr="005C5D66">
        <w:rPr>
          <w:sz w:val="24"/>
          <w:szCs w:val="24"/>
          <w:lang w:val="en-US"/>
        </w:rPr>
        <w:t>Del</w:t>
      </w:r>
      <w:r w:rsidRPr="005C5D66">
        <w:rPr>
          <w:sz w:val="24"/>
          <w:szCs w:val="24"/>
        </w:rPr>
        <w:t xml:space="preserve"> &lt;</w:t>
      </w:r>
      <w:r w:rsidRPr="005C5D66">
        <w:rPr>
          <w:sz w:val="24"/>
          <w:szCs w:val="24"/>
          <w:lang w:val="en-US"/>
        </w:rPr>
        <w:t>e</w:t>
      </w:r>
      <w:r w:rsidRPr="005C5D66">
        <w:rPr>
          <w:sz w:val="24"/>
          <w:szCs w:val="24"/>
        </w:rPr>
        <w:t xml:space="preserve">&gt; - удалить параметры </w:t>
      </w:r>
      <w:r w:rsidRPr="005C5D66">
        <w:rPr>
          <w:sz w:val="24"/>
          <w:szCs w:val="24"/>
          <w:lang w:val="en-US"/>
        </w:rPr>
        <w:t>n</w:t>
      </w:r>
      <w:r w:rsidRPr="005C5D66">
        <w:rPr>
          <w:sz w:val="24"/>
          <w:szCs w:val="24"/>
        </w:rPr>
        <w:t xml:space="preserve"> </w:t>
      </w:r>
      <w:r w:rsidRPr="005C5D66">
        <w:rPr>
          <w:sz w:val="24"/>
          <w:szCs w:val="24"/>
          <w:lang w:val="en-US"/>
        </w:rPr>
        <w:t>e</w:t>
      </w:r>
      <w:r w:rsidRPr="005C5D66">
        <w:rPr>
          <w:sz w:val="24"/>
          <w:szCs w:val="24"/>
        </w:rPr>
        <w:t xml:space="preserve"> </w:t>
      </w:r>
      <w:r w:rsidRPr="005C5D66">
        <w:rPr>
          <w:sz w:val="24"/>
          <w:szCs w:val="24"/>
          <w:lang w:val="en-US"/>
        </w:rPr>
        <w:t>d</w:t>
      </w:r>
      <w:r w:rsidRPr="005C5D66">
        <w:rPr>
          <w:sz w:val="24"/>
          <w:szCs w:val="24"/>
        </w:rPr>
        <w:t xml:space="preserve">, с открытым ключом </w:t>
      </w:r>
      <w:r w:rsidRPr="005C5D66">
        <w:rPr>
          <w:sz w:val="24"/>
          <w:szCs w:val="24"/>
          <w:lang w:val="en-US"/>
        </w:rPr>
        <w:t>e</w:t>
      </w:r>
    </w:p>
    <w:p w:rsidR="00B30514" w:rsidRPr="005C5D66" w:rsidRDefault="00B30514" w:rsidP="00B30514">
      <w:pPr>
        <w:pStyle w:val="a5"/>
        <w:numPr>
          <w:ilvl w:val="0"/>
          <w:numId w:val="7"/>
        </w:numPr>
        <w:spacing w:line="240" w:lineRule="auto"/>
        <w:ind w:left="284" w:firstLine="284"/>
        <w:rPr>
          <w:sz w:val="24"/>
          <w:szCs w:val="24"/>
        </w:rPr>
      </w:pPr>
      <w:r w:rsidRPr="005C5D66">
        <w:rPr>
          <w:sz w:val="24"/>
          <w:szCs w:val="24"/>
          <w:lang w:val="en-US"/>
        </w:rPr>
        <w:t>Enc</w:t>
      </w:r>
      <w:r w:rsidRPr="005C5D66">
        <w:rPr>
          <w:sz w:val="24"/>
          <w:szCs w:val="24"/>
        </w:rPr>
        <w:t xml:space="preserve"> &lt;</w:t>
      </w:r>
      <w:r w:rsidRPr="005C5D66">
        <w:rPr>
          <w:sz w:val="24"/>
          <w:szCs w:val="24"/>
          <w:lang w:val="en-US"/>
        </w:rPr>
        <w:t>in</w:t>
      </w:r>
      <w:r w:rsidRPr="005C5D66">
        <w:rPr>
          <w:sz w:val="24"/>
          <w:szCs w:val="24"/>
        </w:rPr>
        <w:t>.</w:t>
      </w:r>
      <w:r w:rsidRPr="005C5D66">
        <w:rPr>
          <w:sz w:val="24"/>
          <w:szCs w:val="24"/>
          <w:lang w:val="en-US"/>
        </w:rPr>
        <w:t>txt</w:t>
      </w:r>
      <w:r w:rsidRPr="005C5D66">
        <w:rPr>
          <w:sz w:val="24"/>
          <w:szCs w:val="24"/>
        </w:rPr>
        <w:t>&gt; &lt;</w:t>
      </w:r>
      <w:r w:rsidRPr="005C5D66">
        <w:rPr>
          <w:sz w:val="24"/>
          <w:szCs w:val="24"/>
          <w:lang w:val="en-US"/>
        </w:rPr>
        <w:t>out</w:t>
      </w:r>
      <w:r w:rsidRPr="005C5D66">
        <w:rPr>
          <w:sz w:val="24"/>
          <w:szCs w:val="24"/>
        </w:rPr>
        <w:t>.</w:t>
      </w:r>
      <w:r w:rsidRPr="005C5D66">
        <w:rPr>
          <w:sz w:val="24"/>
          <w:szCs w:val="24"/>
          <w:lang w:val="en-US"/>
        </w:rPr>
        <w:t>txt</w:t>
      </w:r>
      <w:r w:rsidRPr="005C5D66">
        <w:rPr>
          <w:sz w:val="24"/>
          <w:szCs w:val="24"/>
        </w:rPr>
        <w:t>&gt; - зашифровать файл</w:t>
      </w:r>
    </w:p>
    <w:p w:rsidR="00B30514" w:rsidRPr="005C5D66" w:rsidRDefault="00B30514" w:rsidP="00B30514">
      <w:pPr>
        <w:pStyle w:val="a5"/>
        <w:numPr>
          <w:ilvl w:val="0"/>
          <w:numId w:val="7"/>
        </w:numPr>
        <w:spacing w:line="240" w:lineRule="auto"/>
        <w:ind w:left="284" w:firstLine="284"/>
        <w:rPr>
          <w:sz w:val="24"/>
          <w:szCs w:val="24"/>
        </w:rPr>
      </w:pPr>
      <w:r w:rsidRPr="005C5D66">
        <w:rPr>
          <w:sz w:val="24"/>
          <w:szCs w:val="24"/>
          <w:lang w:val="en-US"/>
        </w:rPr>
        <w:t>Dec</w:t>
      </w:r>
      <w:r w:rsidRPr="005C5D66">
        <w:rPr>
          <w:sz w:val="24"/>
          <w:szCs w:val="24"/>
        </w:rPr>
        <w:t xml:space="preserve"> &lt;</w:t>
      </w:r>
      <w:r w:rsidRPr="005C5D66">
        <w:rPr>
          <w:sz w:val="24"/>
          <w:szCs w:val="24"/>
          <w:lang w:val="en-US"/>
        </w:rPr>
        <w:t>in</w:t>
      </w:r>
      <w:r w:rsidRPr="005C5D66">
        <w:rPr>
          <w:sz w:val="24"/>
          <w:szCs w:val="24"/>
        </w:rPr>
        <w:t>.</w:t>
      </w:r>
      <w:r w:rsidRPr="005C5D66">
        <w:rPr>
          <w:sz w:val="24"/>
          <w:szCs w:val="24"/>
          <w:lang w:val="en-US"/>
        </w:rPr>
        <w:t>txt</w:t>
      </w:r>
      <w:r w:rsidRPr="005C5D66">
        <w:rPr>
          <w:sz w:val="24"/>
          <w:szCs w:val="24"/>
        </w:rPr>
        <w:t>&gt; &lt;</w:t>
      </w:r>
      <w:r w:rsidRPr="005C5D66">
        <w:rPr>
          <w:sz w:val="24"/>
          <w:szCs w:val="24"/>
          <w:lang w:val="en-US"/>
        </w:rPr>
        <w:t>out</w:t>
      </w:r>
      <w:r w:rsidRPr="005C5D66">
        <w:rPr>
          <w:sz w:val="24"/>
          <w:szCs w:val="24"/>
        </w:rPr>
        <w:t>.</w:t>
      </w:r>
      <w:r w:rsidRPr="005C5D66">
        <w:rPr>
          <w:sz w:val="24"/>
          <w:szCs w:val="24"/>
          <w:lang w:val="en-US"/>
        </w:rPr>
        <w:t>txt</w:t>
      </w:r>
      <w:r w:rsidRPr="005C5D66">
        <w:rPr>
          <w:sz w:val="24"/>
          <w:szCs w:val="24"/>
        </w:rPr>
        <w:t>&gt; - расшифровать файл</w:t>
      </w:r>
    </w:p>
    <w:p w:rsidR="00B30514" w:rsidRPr="005C5D66" w:rsidRDefault="00B30514" w:rsidP="00B30514">
      <w:pPr>
        <w:pStyle w:val="a5"/>
        <w:numPr>
          <w:ilvl w:val="0"/>
          <w:numId w:val="7"/>
        </w:numPr>
        <w:spacing w:line="240" w:lineRule="auto"/>
        <w:ind w:left="284" w:firstLine="284"/>
        <w:rPr>
          <w:sz w:val="24"/>
          <w:szCs w:val="24"/>
        </w:rPr>
      </w:pPr>
      <w:r w:rsidRPr="005C5D66">
        <w:rPr>
          <w:sz w:val="24"/>
          <w:szCs w:val="24"/>
          <w:lang w:val="en-US"/>
        </w:rPr>
        <w:t>Gen</w:t>
      </w:r>
      <w:r>
        <w:rPr>
          <w:sz w:val="24"/>
          <w:szCs w:val="24"/>
          <w:lang w:val="en-US"/>
        </w:rPr>
        <w:t xml:space="preserve"> </w:t>
      </w:r>
      <w:r w:rsidRPr="005C5D66">
        <w:rPr>
          <w:sz w:val="24"/>
          <w:szCs w:val="24"/>
        </w:rPr>
        <w:t xml:space="preserve">– сгенерировать параметры </w:t>
      </w:r>
      <w:r>
        <w:rPr>
          <w:sz w:val="24"/>
          <w:szCs w:val="24"/>
          <w:lang w:val="en-US"/>
        </w:rPr>
        <w:t>RSA</w:t>
      </w:r>
    </w:p>
    <w:p w:rsidR="00B30514" w:rsidRPr="005C5D66" w:rsidRDefault="00B30514" w:rsidP="00B30514">
      <w:pPr>
        <w:pStyle w:val="a5"/>
        <w:numPr>
          <w:ilvl w:val="0"/>
          <w:numId w:val="7"/>
        </w:numPr>
        <w:spacing w:line="240" w:lineRule="auto"/>
        <w:ind w:left="284" w:firstLine="284"/>
        <w:rPr>
          <w:sz w:val="24"/>
          <w:szCs w:val="24"/>
        </w:rPr>
      </w:pPr>
      <w:r w:rsidRPr="005C5D66">
        <w:rPr>
          <w:sz w:val="24"/>
          <w:szCs w:val="24"/>
          <w:lang w:val="en-US"/>
        </w:rPr>
        <w:t>Clear</w:t>
      </w:r>
      <w:r w:rsidRPr="005C5D66">
        <w:rPr>
          <w:sz w:val="24"/>
          <w:szCs w:val="24"/>
        </w:rPr>
        <w:t xml:space="preserve"> – очистить </w:t>
      </w:r>
      <w:r w:rsidRPr="005C5D66">
        <w:rPr>
          <w:sz w:val="24"/>
          <w:szCs w:val="24"/>
          <w:lang w:val="en-US"/>
        </w:rPr>
        <w:t>EEPROM</w:t>
      </w:r>
    </w:p>
    <w:p w:rsidR="00B30514" w:rsidRPr="005C5D66" w:rsidRDefault="00B30514" w:rsidP="00B30514">
      <w:pPr>
        <w:pStyle w:val="a5"/>
        <w:numPr>
          <w:ilvl w:val="0"/>
          <w:numId w:val="7"/>
        </w:numPr>
        <w:spacing w:line="240" w:lineRule="auto"/>
        <w:ind w:left="284" w:firstLine="284"/>
        <w:rPr>
          <w:sz w:val="24"/>
          <w:szCs w:val="24"/>
        </w:rPr>
      </w:pPr>
      <w:r w:rsidRPr="005C5D66">
        <w:rPr>
          <w:sz w:val="24"/>
          <w:szCs w:val="24"/>
          <w:lang w:val="en-US"/>
        </w:rPr>
        <w:t>Keys</w:t>
      </w:r>
      <w:r w:rsidRPr="005C5D66">
        <w:rPr>
          <w:sz w:val="24"/>
          <w:szCs w:val="24"/>
        </w:rPr>
        <w:t xml:space="preserve"> – показать список доступных открытых ключей</w:t>
      </w:r>
    </w:p>
    <w:p w:rsidR="00B30514" w:rsidRPr="005C5D66" w:rsidRDefault="00B30514" w:rsidP="00B30514">
      <w:pPr>
        <w:pStyle w:val="a5"/>
        <w:numPr>
          <w:ilvl w:val="0"/>
          <w:numId w:val="7"/>
        </w:numPr>
        <w:spacing w:line="240" w:lineRule="auto"/>
        <w:ind w:left="284" w:firstLine="284"/>
        <w:rPr>
          <w:sz w:val="24"/>
          <w:szCs w:val="24"/>
        </w:rPr>
      </w:pPr>
      <w:r w:rsidRPr="005C5D66">
        <w:rPr>
          <w:sz w:val="24"/>
          <w:szCs w:val="24"/>
          <w:lang w:val="en-US"/>
        </w:rPr>
        <w:t>Set</w:t>
      </w:r>
      <w:r w:rsidRPr="0088479D">
        <w:rPr>
          <w:sz w:val="24"/>
          <w:szCs w:val="24"/>
        </w:rPr>
        <w:t xml:space="preserve"> </w:t>
      </w:r>
      <w:r w:rsidRPr="005C5D66">
        <w:rPr>
          <w:sz w:val="24"/>
          <w:szCs w:val="24"/>
        </w:rPr>
        <w:t>&lt;</w:t>
      </w:r>
      <w:r w:rsidRPr="005C5D66">
        <w:rPr>
          <w:sz w:val="24"/>
          <w:szCs w:val="24"/>
          <w:lang w:val="en-US"/>
        </w:rPr>
        <w:t>e</w:t>
      </w:r>
      <w:r w:rsidRPr="005C5D66">
        <w:rPr>
          <w:sz w:val="24"/>
          <w:szCs w:val="24"/>
        </w:rPr>
        <w:t>&gt; - установить параметры для работы, где e – открытый ключ</w:t>
      </w:r>
    </w:p>
    <w:p w:rsidR="00B30514" w:rsidRPr="005C5D66" w:rsidRDefault="00B30514" w:rsidP="00B30514">
      <w:pPr>
        <w:pStyle w:val="a5"/>
        <w:numPr>
          <w:ilvl w:val="0"/>
          <w:numId w:val="7"/>
        </w:numPr>
        <w:spacing w:line="240" w:lineRule="auto"/>
        <w:ind w:left="284" w:firstLine="284"/>
        <w:rPr>
          <w:sz w:val="24"/>
          <w:szCs w:val="24"/>
        </w:rPr>
      </w:pPr>
      <w:r w:rsidRPr="005C5D66">
        <w:rPr>
          <w:sz w:val="24"/>
          <w:szCs w:val="24"/>
          <w:lang w:val="en-US"/>
        </w:rPr>
        <w:t>Stats</w:t>
      </w:r>
      <w:r w:rsidRPr="005C5D66">
        <w:rPr>
          <w:sz w:val="24"/>
          <w:szCs w:val="24"/>
        </w:rPr>
        <w:t xml:space="preserve"> – показать статистику</w:t>
      </w:r>
    </w:p>
    <w:p w:rsidR="00B30514" w:rsidRPr="005C5D66" w:rsidRDefault="00B30514" w:rsidP="00B30514">
      <w:pPr>
        <w:spacing w:line="240" w:lineRule="auto"/>
        <w:ind w:left="284" w:firstLine="284"/>
        <w:rPr>
          <w:sz w:val="24"/>
          <w:szCs w:val="24"/>
        </w:rPr>
      </w:pPr>
      <w:r w:rsidRPr="005C5D66">
        <w:rPr>
          <w:sz w:val="24"/>
          <w:szCs w:val="24"/>
        </w:rPr>
        <w:t>Программа считывает эти команды с помощью командной строки, затем выполняет операцию и выводит на консоль ответ от МК.</w:t>
      </w:r>
    </w:p>
    <w:p w:rsidR="00B30514" w:rsidRPr="00B30514" w:rsidRDefault="00B30514" w:rsidP="00B30514">
      <w:pPr>
        <w:spacing w:line="240" w:lineRule="auto"/>
        <w:ind w:left="284" w:firstLine="284"/>
        <w:rPr>
          <w:sz w:val="24"/>
          <w:szCs w:val="24"/>
        </w:rPr>
      </w:pPr>
      <w:r w:rsidRPr="005C5D66">
        <w:rPr>
          <w:sz w:val="24"/>
          <w:szCs w:val="24"/>
        </w:rPr>
        <w:t xml:space="preserve">Пример ввода команды из </w:t>
      </w:r>
      <w:r w:rsidRPr="005C5D66">
        <w:rPr>
          <w:sz w:val="24"/>
          <w:szCs w:val="24"/>
          <w:lang w:val="en-US"/>
        </w:rPr>
        <w:t>cmd</w:t>
      </w:r>
      <w:r w:rsidRPr="005C5D66">
        <w:rPr>
          <w:sz w:val="24"/>
          <w:szCs w:val="24"/>
        </w:rPr>
        <w:t xml:space="preserve">: </w:t>
      </w:r>
      <w:r w:rsidRPr="005C5D66">
        <w:rPr>
          <w:sz w:val="24"/>
          <w:szCs w:val="24"/>
          <w:lang w:val="en-US"/>
        </w:rPr>
        <w:t>ASVTcrypt</w:t>
      </w:r>
      <w:r w:rsidRPr="005C5D66">
        <w:rPr>
          <w:sz w:val="24"/>
          <w:szCs w:val="24"/>
        </w:rPr>
        <w:t>.</w:t>
      </w:r>
      <w:r w:rsidRPr="005C5D66">
        <w:rPr>
          <w:sz w:val="24"/>
          <w:szCs w:val="24"/>
          <w:lang w:val="en-US"/>
        </w:rPr>
        <w:t>exe</w:t>
      </w:r>
      <w:r w:rsidRPr="00B30514">
        <w:rPr>
          <w:sz w:val="24"/>
          <w:szCs w:val="24"/>
        </w:rPr>
        <w:t xml:space="preserve"> </w:t>
      </w:r>
      <w:r w:rsidRPr="005C5D66">
        <w:rPr>
          <w:sz w:val="24"/>
          <w:szCs w:val="24"/>
          <w:lang w:val="en-US"/>
        </w:rPr>
        <w:t>COM</w:t>
      </w:r>
      <w:r w:rsidRPr="005C5D66">
        <w:rPr>
          <w:sz w:val="24"/>
          <w:szCs w:val="24"/>
        </w:rPr>
        <w:t xml:space="preserve">4 </w:t>
      </w:r>
      <w:r w:rsidRPr="005C5D66">
        <w:rPr>
          <w:sz w:val="24"/>
          <w:szCs w:val="24"/>
          <w:lang w:val="en-US"/>
        </w:rPr>
        <w:t>add</w:t>
      </w:r>
      <w:r w:rsidRPr="005C5D66">
        <w:rPr>
          <w:sz w:val="24"/>
          <w:szCs w:val="24"/>
        </w:rPr>
        <w:t xml:space="preserve"> 213 45600 4557</w:t>
      </w:r>
    </w:p>
    <w:p w:rsidR="007C4530" w:rsidRDefault="007C4530" w:rsidP="007C4530">
      <w:pPr>
        <w:pStyle w:val="1"/>
      </w:pPr>
      <w:r>
        <w:t>Блок-схема алгоритма работы программы</w:t>
      </w:r>
      <w:r w:rsidR="00207A8B">
        <w:t xml:space="preserve"> для МК</w:t>
      </w:r>
    </w:p>
    <w:p w:rsidR="00207A8B" w:rsidRDefault="000412EC" w:rsidP="002C0750">
      <w:pPr>
        <w:spacing w:line="24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307.5pt">
            <v:imagedata r:id="rId8" o:title="MK"/>
          </v:shape>
        </w:pict>
      </w:r>
    </w:p>
    <w:p w:rsidR="002C0750" w:rsidRPr="00F833DD" w:rsidRDefault="002C0750" w:rsidP="002C0750">
      <w:pPr>
        <w:spacing w:line="240" w:lineRule="auto"/>
        <w:ind w:left="794"/>
        <w:jc w:val="center"/>
      </w:pPr>
      <w:r>
        <w:t>Рис. 2</w:t>
      </w:r>
      <w:r w:rsidRPr="005560E5">
        <w:t>. Блок-схема алгоритма работы программы для МК</w:t>
      </w:r>
    </w:p>
    <w:p w:rsidR="00207A8B" w:rsidRDefault="00207A8B" w:rsidP="00207A8B">
      <w:pPr>
        <w:pStyle w:val="1"/>
      </w:pPr>
      <w:r>
        <w:lastRenderedPageBreak/>
        <w:t>Блок-схема алгоритма работы программы для ПЭВМ</w:t>
      </w:r>
      <w:bookmarkStart w:id="0" w:name="_GoBack"/>
      <w:bookmarkEnd w:id="0"/>
    </w:p>
    <w:p w:rsidR="00207A8B" w:rsidRDefault="000412EC" w:rsidP="002C0750">
      <w:pPr>
        <w:spacing w:line="240" w:lineRule="auto"/>
        <w:jc w:val="center"/>
      </w:pPr>
      <w:r>
        <w:pict>
          <v:shape id="_x0000_i1026" type="#_x0000_t75" style="width:367.5pt;height:399.75pt">
            <v:imagedata r:id="rId9" o:title="PC"/>
          </v:shape>
        </w:pict>
      </w:r>
    </w:p>
    <w:p w:rsidR="002C0750" w:rsidRDefault="002C0750" w:rsidP="002C0750">
      <w:pPr>
        <w:spacing w:line="240" w:lineRule="auto"/>
        <w:ind w:left="794"/>
        <w:jc w:val="center"/>
      </w:pPr>
      <w:r>
        <w:t>Рис. 3</w:t>
      </w:r>
      <w:r w:rsidRPr="005560E5">
        <w:t xml:space="preserve">. </w:t>
      </w:r>
      <w:r w:rsidRPr="008E57C7">
        <w:t>Блок-схема алгоритма работы программы для ПЭВМ</w:t>
      </w:r>
    </w:p>
    <w:p w:rsidR="00F81DF2" w:rsidRDefault="00F81DF2" w:rsidP="00F81DF2">
      <w:pPr>
        <w:pStyle w:val="1"/>
      </w:pPr>
      <w:r>
        <w:t xml:space="preserve">Временные диаграммы </w:t>
      </w:r>
      <w:r w:rsidR="00C33BAC">
        <w:t>логических сигналов на портах МК</w:t>
      </w:r>
      <w:r w:rsidR="00261B9B">
        <w:t xml:space="preserve"> (фрагмент)</w:t>
      </w:r>
    </w:p>
    <w:p w:rsidR="00AC79DA" w:rsidRPr="00AC79DA" w:rsidRDefault="00AC79DA" w:rsidP="00AC79DA">
      <w:pPr>
        <w:spacing w:line="240" w:lineRule="auto"/>
        <w:ind w:left="709"/>
        <w:jc w:val="center"/>
        <w:rPr>
          <w:sz w:val="24"/>
          <w:szCs w:val="24"/>
        </w:rPr>
      </w:pPr>
      <w:r w:rsidRPr="00AC79DA">
        <w:rPr>
          <w:noProof/>
          <w:sz w:val="24"/>
          <w:szCs w:val="24"/>
          <w:lang w:eastAsia="ru-RU"/>
        </w:rPr>
        <w:drawing>
          <wp:inline distT="0" distB="0" distL="0" distR="0">
            <wp:extent cx="5696745" cy="1000265"/>
            <wp:effectExtent l="0" t="0" r="0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DA" w:rsidRPr="00AC79DA" w:rsidRDefault="00AC79DA" w:rsidP="00AC79DA">
      <w:pPr>
        <w:spacing w:line="240" w:lineRule="auto"/>
        <w:ind w:left="709"/>
        <w:jc w:val="center"/>
        <w:rPr>
          <w:sz w:val="24"/>
          <w:szCs w:val="24"/>
        </w:rPr>
      </w:pPr>
      <w:r w:rsidRPr="00AC79DA">
        <w:rPr>
          <w:sz w:val="24"/>
          <w:szCs w:val="24"/>
        </w:rPr>
        <w:t>Рис. 4 «Передача пакета с ПЭВМ на МК»</w:t>
      </w:r>
    </w:p>
    <w:p w:rsidR="00AC79DA" w:rsidRPr="00AC79DA" w:rsidRDefault="00AC79DA" w:rsidP="00AC79DA">
      <w:pPr>
        <w:spacing w:line="240" w:lineRule="auto"/>
        <w:ind w:left="709"/>
        <w:jc w:val="center"/>
        <w:rPr>
          <w:sz w:val="24"/>
          <w:szCs w:val="24"/>
        </w:rPr>
      </w:pPr>
      <w:r w:rsidRPr="00AC79DA">
        <w:rPr>
          <w:noProof/>
          <w:sz w:val="24"/>
          <w:szCs w:val="24"/>
          <w:lang w:eastAsia="ru-RU"/>
        </w:rPr>
        <w:drawing>
          <wp:inline distT="0" distB="0" distL="0" distR="0">
            <wp:extent cx="5782482" cy="933580"/>
            <wp:effectExtent l="0" t="0" r="889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98" w:rsidRPr="002C0750" w:rsidRDefault="00AC79DA" w:rsidP="002C0750">
      <w:pPr>
        <w:spacing w:line="240" w:lineRule="auto"/>
        <w:ind w:left="709"/>
        <w:jc w:val="center"/>
        <w:rPr>
          <w:sz w:val="24"/>
          <w:szCs w:val="24"/>
        </w:rPr>
      </w:pPr>
      <w:r w:rsidRPr="00AC79DA">
        <w:rPr>
          <w:sz w:val="24"/>
          <w:szCs w:val="24"/>
        </w:rPr>
        <w:t>Рис. 5 «Передача пакета с МК на ПЭВМ»</w:t>
      </w:r>
    </w:p>
    <w:p w:rsidR="001E3698" w:rsidRDefault="001E3698" w:rsidP="001E3698">
      <w:pPr>
        <w:pStyle w:val="1"/>
      </w:pPr>
      <w:r>
        <w:t>Результаты работы</w:t>
      </w:r>
    </w:p>
    <w:p w:rsidR="005C5D66" w:rsidRPr="005C5D66" w:rsidRDefault="005C5D66" w:rsidP="005C5D66">
      <w:pPr>
        <w:spacing w:line="240" w:lineRule="auto"/>
        <w:ind w:left="284" w:firstLine="284"/>
        <w:rPr>
          <w:sz w:val="24"/>
          <w:szCs w:val="24"/>
        </w:rPr>
      </w:pPr>
      <w:r w:rsidRPr="005C5D66">
        <w:rPr>
          <w:sz w:val="24"/>
          <w:szCs w:val="24"/>
        </w:rPr>
        <w:t>В результате работы был создан прототип криптосистемы. Программа на МК написана на языке программирования С. Программный код разделен на 4 региона: реализация базовых функций</w:t>
      </w:r>
      <w:r w:rsidRPr="005C5D66">
        <w:rPr>
          <w:sz w:val="24"/>
          <w:szCs w:val="24"/>
          <w:lang w:val="en-US"/>
        </w:rPr>
        <w:t>EEPROM</w:t>
      </w:r>
      <w:r w:rsidRPr="005C5D66">
        <w:rPr>
          <w:sz w:val="24"/>
          <w:szCs w:val="24"/>
        </w:rPr>
        <w:t xml:space="preserve">, реализация базовых функций USART, протокол передачи данных по </w:t>
      </w:r>
      <w:r w:rsidRPr="005C5D66">
        <w:rPr>
          <w:sz w:val="24"/>
          <w:szCs w:val="24"/>
          <w:lang w:val="en-US"/>
        </w:rPr>
        <w:t>USART</w:t>
      </w:r>
      <w:r w:rsidRPr="005C5D66">
        <w:rPr>
          <w:sz w:val="24"/>
          <w:szCs w:val="24"/>
        </w:rPr>
        <w:t xml:space="preserve"> и интерфейс криптосистемы. Рассмотрим поподробнее интерфейс криптосистемы.</w:t>
      </w:r>
    </w:p>
    <w:p w:rsidR="005C5D66" w:rsidRPr="005C5D66" w:rsidRDefault="005C5D66" w:rsidP="005C5D66">
      <w:pPr>
        <w:spacing w:line="240" w:lineRule="auto"/>
        <w:ind w:left="284" w:firstLine="284"/>
        <w:rPr>
          <w:sz w:val="24"/>
          <w:szCs w:val="24"/>
        </w:rPr>
      </w:pPr>
      <w:r w:rsidRPr="005C5D66">
        <w:rPr>
          <w:sz w:val="24"/>
          <w:szCs w:val="24"/>
        </w:rPr>
        <w:lastRenderedPageBreak/>
        <w:t>Основные функции:</w:t>
      </w:r>
    </w:p>
    <w:p w:rsidR="005C5D66" w:rsidRPr="005C5D66" w:rsidRDefault="005C5D66" w:rsidP="005C5D66">
      <w:pPr>
        <w:pStyle w:val="a5"/>
        <w:numPr>
          <w:ilvl w:val="0"/>
          <w:numId w:val="6"/>
        </w:numPr>
        <w:spacing w:line="240" w:lineRule="auto"/>
        <w:ind w:left="284" w:firstLine="284"/>
        <w:rPr>
          <w:rFonts w:cs="Times New Roman"/>
          <w:sz w:val="24"/>
          <w:szCs w:val="24"/>
        </w:rPr>
      </w:pPr>
      <w:r w:rsidRPr="005C5D66">
        <w:rPr>
          <w:rFonts w:cs="Times New Roman"/>
          <w:sz w:val="24"/>
          <w:szCs w:val="24"/>
        </w:rPr>
        <w:t xml:space="preserve">CryptInit – инициализация криптосистемы. Сначала инициализируется память </w:t>
      </w:r>
      <w:r w:rsidRPr="005C5D66">
        <w:rPr>
          <w:rFonts w:cs="Times New Roman"/>
          <w:sz w:val="24"/>
          <w:szCs w:val="24"/>
          <w:lang w:val="en-US"/>
        </w:rPr>
        <w:t>EEPROM</w:t>
      </w:r>
      <w:r w:rsidRPr="005C5D66">
        <w:rPr>
          <w:rFonts w:cs="Times New Roman"/>
          <w:sz w:val="24"/>
          <w:szCs w:val="24"/>
        </w:rPr>
        <w:t xml:space="preserve">. Так как в памяти могут храниться данные с прошлого сеанса, то в структуру </w:t>
      </w:r>
      <w:r w:rsidRPr="005C5D66">
        <w:rPr>
          <w:rFonts w:cs="Times New Roman"/>
          <w:sz w:val="24"/>
          <w:szCs w:val="24"/>
          <w:lang w:val="en-US"/>
        </w:rPr>
        <w:t>NED</w:t>
      </w:r>
      <w:r w:rsidRPr="005C5D66">
        <w:rPr>
          <w:rFonts w:cs="Times New Roman"/>
          <w:sz w:val="24"/>
          <w:szCs w:val="24"/>
        </w:rPr>
        <w:t xml:space="preserve">, содержащую открытый и закрытый ключи, было введено поле </w:t>
      </w:r>
      <w:r w:rsidRPr="005C5D66">
        <w:rPr>
          <w:rFonts w:cs="Times New Roman"/>
          <w:sz w:val="24"/>
          <w:szCs w:val="24"/>
          <w:lang w:val="en-US"/>
        </w:rPr>
        <w:t>magic</w:t>
      </w:r>
      <w:r w:rsidRPr="005C5D66">
        <w:rPr>
          <w:rFonts w:cs="Times New Roman"/>
          <w:sz w:val="24"/>
          <w:szCs w:val="24"/>
        </w:rPr>
        <w:t xml:space="preserve"> – случайное значение, помечающее запись как принадлежащую криптосистеме. Далее отводится память под статистику и в глобальной памяти сохраняется её адрес. Остальная память отводится под хранение ключей.</w:t>
      </w:r>
    </w:p>
    <w:p w:rsidR="005C5D66" w:rsidRPr="005C5D66" w:rsidRDefault="005C5D66" w:rsidP="005C5D66">
      <w:pPr>
        <w:pStyle w:val="a5"/>
        <w:numPr>
          <w:ilvl w:val="0"/>
          <w:numId w:val="6"/>
        </w:numPr>
        <w:spacing w:line="240" w:lineRule="auto"/>
        <w:ind w:left="284" w:firstLine="284"/>
        <w:rPr>
          <w:rFonts w:cs="Times New Roman"/>
          <w:sz w:val="24"/>
          <w:szCs w:val="24"/>
        </w:rPr>
      </w:pPr>
      <w:r w:rsidRPr="005C5D66">
        <w:rPr>
          <w:rFonts w:cs="Times New Roman"/>
          <w:sz w:val="24"/>
          <w:szCs w:val="24"/>
        </w:rPr>
        <w:t>CryptPrepare – функция, которая перед началом шифрования/расшифрования проверяет, установлены ли параметры, а также обновляет статистику. После её успешного завершения вызываются функции EncryptTextBlock и DecryptTextBlock.</w:t>
      </w:r>
    </w:p>
    <w:p w:rsidR="005C5D66" w:rsidRPr="005C5D66" w:rsidRDefault="005C5D66" w:rsidP="005C5D66">
      <w:pPr>
        <w:pStyle w:val="a5"/>
        <w:numPr>
          <w:ilvl w:val="0"/>
          <w:numId w:val="6"/>
        </w:numPr>
        <w:spacing w:line="240" w:lineRule="auto"/>
        <w:ind w:left="284" w:firstLine="284"/>
        <w:rPr>
          <w:rFonts w:cs="Times New Roman"/>
          <w:sz w:val="24"/>
          <w:szCs w:val="24"/>
        </w:rPr>
      </w:pPr>
      <w:r w:rsidRPr="005C5D66">
        <w:rPr>
          <w:rFonts w:cs="Times New Roman"/>
          <w:sz w:val="24"/>
          <w:szCs w:val="24"/>
        </w:rPr>
        <w:t xml:space="preserve">EncryptTextBlock – зашифровать блок текста с применением </w:t>
      </w:r>
      <w:r w:rsidRPr="005C5D66">
        <w:rPr>
          <w:rFonts w:cs="Times New Roman"/>
          <w:sz w:val="24"/>
          <w:szCs w:val="24"/>
          <w:lang w:val="en-US"/>
        </w:rPr>
        <w:t>rsa</w:t>
      </w:r>
    </w:p>
    <w:p w:rsidR="005C5D66" w:rsidRPr="005C5D66" w:rsidRDefault="005C5D66" w:rsidP="005C5D66">
      <w:pPr>
        <w:pStyle w:val="a5"/>
        <w:numPr>
          <w:ilvl w:val="0"/>
          <w:numId w:val="6"/>
        </w:numPr>
        <w:spacing w:line="240" w:lineRule="auto"/>
        <w:ind w:left="284" w:firstLine="284"/>
        <w:rPr>
          <w:rFonts w:cs="Times New Roman"/>
          <w:sz w:val="24"/>
          <w:szCs w:val="24"/>
        </w:rPr>
      </w:pPr>
      <w:r w:rsidRPr="005C5D66">
        <w:rPr>
          <w:rFonts w:cs="Times New Roman"/>
          <w:sz w:val="24"/>
          <w:szCs w:val="24"/>
        </w:rPr>
        <w:t xml:space="preserve">DecryptTextBlock - расшифровать блок текста с применением </w:t>
      </w:r>
      <w:r w:rsidRPr="005C5D66">
        <w:rPr>
          <w:rFonts w:cs="Times New Roman"/>
          <w:sz w:val="24"/>
          <w:szCs w:val="24"/>
          <w:lang w:val="en-US"/>
        </w:rPr>
        <w:t>rsa</w:t>
      </w:r>
    </w:p>
    <w:p w:rsidR="005C5D66" w:rsidRPr="005C5D66" w:rsidRDefault="005C5D66" w:rsidP="005C5D66">
      <w:pPr>
        <w:pStyle w:val="a5"/>
        <w:numPr>
          <w:ilvl w:val="0"/>
          <w:numId w:val="6"/>
        </w:numPr>
        <w:spacing w:line="240" w:lineRule="auto"/>
        <w:ind w:left="284" w:firstLine="284"/>
        <w:rPr>
          <w:rFonts w:cs="Times New Roman"/>
          <w:sz w:val="24"/>
          <w:szCs w:val="24"/>
        </w:rPr>
      </w:pPr>
      <w:r w:rsidRPr="005C5D66">
        <w:rPr>
          <w:rFonts w:cs="Times New Roman"/>
          <w:sz w:val="24"/>
          <w:szCs w:val="24"/>
        </w:rPr>
        <w:t xml:space="preserve">AddCryptParameters – сохраняет параметры </w:t>
      </w:r>
      <w:r w:rsidRPr="005C5D66">
        <w:rPr>
          <w:rFonts w:cs="Times New Roman"/>
          <w:sz w:val="24"/>
          <w:szCs w:val="24"/>
          <w:lang w:val="en-US"/>
        </w:rPr>
        <w:t>rsa</w:t>
      </w:r>
      <w:r w:rsidRPr="005C5D66">
        <w:rPr>
          <w:rFonts w:cs="Times New Roman"/>
          <w:sz w:val="24"/>
          <w:szCs w:val="24"/>
        </w:rPr>
        <w:t xml:space="preserve"> в </w:t>
      </w:r>
      <w:r w:rsidRPr="005C5D66">
        <w:rPr>
          <w:rFonts w:cs="Times New Roman"/>
          <w:sz w:val="24"/>
          <w:szCs w:val="24"/>
          <w:lang w:val="en-US"/>
        </w:rPr>
        <w:t>eeprom</w:t>
      </w:r>
      <w:r w:rsidRPr="005C5D66">
        <w:rPr>
          <w:rFonts w:cs="Times New Roman"/>
          <w:sz w:val="24"/>
          <w:szCs w:val="24"/>
        </w:rPr>
        <w:t>. Если места нет, то возвращает ошибку</w:t>
      </w:r>
    </w:p>
    <w:p w:rsidR="005C5D66" w:rsidRPr="005C5D66" w:rsidRDefault="005C5D66" w:rsidP="005C5D66">
      <w:pPr>
        <w:pStyle w:val="a5"/>
        <w:numPr>
          <w:ilvl w:val="0"/>
          <w:numId w:val="6"/>
        </w:numPr>
        <w:spacing w:line="240" w:lineRule="auto"/>
        <w:ind w:left="284" w:firstLine="284"/>
        <w:rPr>
          <w:rFonts w:cs="Times New Roman"/>
          <w:sz w:val="24"/>
          <w:szCs w:val="24"/>
        </w:rPr>
      </w:pPr>
      <w:r w:rsidRPr="005C5D66">
        <w:rPr>
          <w:rFonts w:cs="Times New Roman"/>
          <w:sz w:val="24"/>
          <w:szCs w:val="24"/>
        </w:rPr>
        <w:t xml:space="preserve">DelCryptParameters - удаляет параметры </w:t>
      </w:r>
      <w:r w:rsidRPr="005C5D66">
        <w:rPr>
          <w:rFonts w:cs="Times New Roman"/>
          <w:sz w:val="24"/>
          <w:szCs w:val="24"/>
          <w:lang w:val="en-US"/>
        </w:rPr>
        <w:t>rsa</w:t>
      </w:r>
      <w:r w:rsidRPr="005C5D66">
        <w:rPr>
          <w:rFonts w:cs="Times New Roman"/>
          <w:sz w:val="24"/>
          <w:szCs w:val="24"/>
        </w:rPr>
        <w:t>из</w:t>
      </w:r>
      <w:r w:rsidRPr="005C5D66">
        <w:rPr>
          <w:rFonts w:cs="Times New Roman"/>
          <w:sz w:val="24"/>
          <w:szCs w:val="24"/>
          <w:lang w:val="en-US"/>
        </w:rPr>
        <w:t>eeprom</w:t>
      </w:r>
      <w:r w:rsidRPr="005C5D66">
        <w:rPr>
          <w:rFonts w:cs="Times New Roman"/>
          <w:sz w:val="24"/>
          <w:szCs w:val="24"/>
        </w:rPr>
        <w:t>.</w:t>
      </w:r>
    </w:p>
    <w:p w:rsidR="005C5D66" w:rsidRPr="005C5D66" w:rsidRDefault="005C5D66" w:rsidP="005C5D66">
      <w:pPr>
        <w:pStyle w:val="a5"/>
        <w:numPr>
          <w:ilvl w:val="0"/>
          <w:numId w:val="6"/>
        </w:numPr>
        <w:spacing w:line="240" w:lineRule="auto"/>
        <w:ind w:left="284" w:firstLine="284"/>
        <w:rPr>
          <w:rFonts w:cs="Times New Roman"/>
          <w:sz w:val="24"/>
          <w:szCs w:val="24"/>
        </w:rPr>
      </w:pPr>
      <w:r w:rsidRPr="005C5D66">
        <w:rPr>
          <w:rFonts w:cs="Times New Roman"/>
          <w:sz w:val="24"/>
          <w:szCs w:val="24"/>
        </w:rPr>
        <w:t>ShowCryptStats – передает ПЭВМ статистику</w:t>
      </w:r>
    </w:p>
    <w:p w:rsidR="005C5D66" w:rsidRPr="005C5D66" w:rsidRDefault="005C5D66" w:rsidP="005C5D66">
      <w:pPr>
        <w:pStyle w:val="a5"/>
        <w:numPr>
          <w:ilvl w:val="0"/>
          <w:numId w:val="6"/>
        </w:numPr>
        <w:spacing w:line="240" w:lineRule="auto"/>
        <w:ind w:left="284" w:firstLine="284"/>
        <w:rPr>
          <w:rFonts w:cs="Times New Roman"/>
          <w:sz w:val="24"/>
          <w:szCs w:val="24"/>
        </w:rPr>
      </w:pPr>
      <w:r w:rsidRPr="005C5D66">
        <w:rPr>
          <w:rFonts w:cs="Times New Roman"/>
          <w:sz w:val="24"/>
          <w:szCs w:val="24"/>
        </w:rPr>
        <w:t>CryptShowKeys - передает ПЭВМ список доступных ключей</w:t>
      </w:r>
    </w:p>
    <w:p w:rsidR="005C5D66" w:rsidRPr="005C5D66" w:rsidRDefault="005C5D66" w:rsidP="005C5D66">
      <w:pPr>
        <w:pStyle w:val="a5"/>
        <w:numPr>
          <w:ilvl w:val="0"/>
          <w:numId w:val="6"/>
        </w:numPr>
        <w:spacing w:line="240" w:lineRule="auto"/>
        <w:ind w:left="284" w:firstLine="284"/>
        <w:rPr>
          <w:rFonts w:cs="Times New Roman"/>
          <w:sz w:val="24"/>
          <w:szCs w:val="24"/>
        </w:rPr>
      </w:pPr>
      <w:r w:rsidRPr="005C5D66">
        <w:rPr>
          <w:rFonts w:cs="Times New Roman"/>
          <w:sz w:val="24"/>
          <w:szCs w:val="24"/>
        </w:rPr>
        <w:t xml:space="preserve">CryptClearEEPROM – очищает </w:t>
      </w:r>
      <w:r w:rsidRPr="005C5D66">
        <w:rPr>
          <w:rFonts w:cs="Times New Roman"/>
          <w:sz w:val="24"/>
          <w:szCs w:val="24"/>
          <w:lang w:val="en-US"/>
        </w:rPr>
        <w:t>EEPROM</w:t>
      </w:r>
      <w:r w:rsidRPr="005C5D66">
        <w:rPr>
          <w:rFonts w:cs="Times New Roman"/>
          <w:sz w:val="24"/>
          <w:szCs w:val="24"/>
        </w:rPr>
        <w:t>, заново её инициализируя</w:t>
      </w:r>
    </w:p>
    <w:p w:rsidR="007C4530" w:rsidRPr="005C5D66" w:rsidRDefault="005C5D66" w:rsidP="005C5D66">
      <w:pPr>
        <w:spacing w:line="240" w:lineRule="auto"/>
        <w:ind w:left="284" w:firstLine="284"/>
        <w:rPr>
          <w:rFonts w:cs="Times New Roman"/>
          <w:sz w:val="24"/>
          <w:szCs w:val="24"/>
          <w:lang w:val="en-US"/>
        </w:rPr>
      </w:pPr>
      <w:r w:rsidRPr="005C5D66">
        <w:rPr>
          <w:rFonts w:cs="Times New Roman"/>
          <w:sz w:val="24"/>
          <w:szCs w:val="24"/>
        </w:rPr>
        <w:t xml:space="preserve">Получив пакет с данными, функция </w:t>
      </w:r>
      <w:r w:rsidRPr="005C5D66">
        <w:rPr>
          <w:rFonts w:cs="Times New Roman"/>
          <w:sz w:val="24"/>
          <w:szCs w:val="24"/>
          <w:lang w:val="en-US"/>
        </w:rPr>
        <w:t>main</w:t>
      </w:r>
      <w:r w:rsidRPr="005C5D66">
        <w:rPr>
          <w:rFonts w:cs="Times New Roman"/>
          <w:sz w:val="24"/>
          <w:szCs w:val="24"/>
        </w:rPr>
        <w:t>проверяет корректность данных, затем вызывает одну из вышеописанных функций. После этого отправляет ответное текстовое сообщение ПЭВМ.</w:t>
      </w:r>
    </w:p>
    <w:p w:rsidR="00446555" w:rsidRDefault="00446555" w:rsidP="003801AE">
      <w:pPr>
        <w:pStyle w:val="1"/>
      </w:pPr>
      <w:r>
        <w:t>Выводы</w:t>
      </w:r>
      <w:r w:rsidR="001E3698">
        <w:t xml:space="preserve"> по лабораторной работе</w:t>
      </w:r>
    </w:p>
    <w:p w:rsidR="003801AE" w:rsidRPr="005C5D66" w:rsidRDefault="005C5D66" w:rsidP="005C5D66">
      <w:pPr>
        <w:spacing w:line="240" w:lineRule="auto"/>
        <w:ind w:left="284" w:firstLine="284"/>
      </w:pPr>
      <w:r>
        <w:t xml:space="preserve">Криптосистема является полезным аппаратным средством для шифрования и расшифровки данных. Благодаря тому, что параметры </w:t>
      </w:r>
      <w:r>
        <w:rPr>
          <w:lang w:val="en-US"/>
        </w:rPr>
        <w:t>RSA</w:t>
      </w:r>
      <w:r w:rsidRPr="00B0198A">
        <w:t xml:space="preserve"> хранятся </w:t>
      </w:r>
      <w:r>
        <w:t xml:space="preserve">в </w:t>
      </w:r>
      <w:r>
        <w:rPr>
          <w:lang w:val="en-US"/>
        </w:rPr>
        <w:t>EEPROM</w:t>
      </w:r>
      <w:r>
        <w:t>, эта система становится удобной в регулярном использовании</w:t>
      </w:r>
      <w:r w:rsidRPr="005C5D66">
        <w:t>.</w:t>
      </w:r>
    </w:p>
    <w:p w:rsidR="001E3698" w:rsidRDefault="001E3698" w:rsidP="001E3698">
      <w:pPr>
        <w:pStyle w:val="1"/>
        <w:numPr>
          <w:ilvl w:val="0"/>
          <w:numId w:val="0"/>
        </w:numPr>
        <w:ind w:left="709" w:firstLine="8363"/>
        <w:jc w:val="center"/>
        <w:rPr>
          <w:b w:val="0"/>
        </w:rPr>
      </w:pPr>
      <w:r>
        <w:t>Приложение 1</w:t>
      </w:r>
      <w:r>
        <w:br/>
      </w:r>
      <w:r w:rsidRPr="001E3698">
        <w:rPr>
          <w:b w:val="0"/>
        </w:rPr>
        <w:t>Комментированный листинг программы для МК на языке Си</w:t>
      </w:r>
    </w:p>
    <w:p w:rsidR="00C56D77" w:rsidRPr="0025562E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#define F_CPU 8000000ul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//#include &lt;avr/io.h&gt;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#include &lt;avr/interrupt.h&gt;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#include &lt;util/delay.h&gt;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#include &lt;string.h&gt;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#pragma region EEPROM_RW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 eeprom: 0 .. 1023 -&gt; 1024 bytes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#define EEPROM_SZ 1024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uint32_t gEEPROM;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uint32_t gEndEEPROM;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EEPROM_init()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gEEPROM = (uint32_t)EEARH;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gEEPROM &lt;&lt;= 8;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gEEPROM |= EEARL;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gEndEEPROM = gEEPROM + EEPROM_SZ;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EEPROM_write_byte(uint32_t uiAddress, uint8_t ucData)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 Wait for completion of previous write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while(EECR &amp; (1&lt;&lt;EEWE));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 Set up address and data registers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EEAR = uiAddress;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EEDR = ucData;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 Write logical one to EEMWE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EECR |= (1&lt;&lt;EEMWE);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 Start eeprom write by setting EEWE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EECR |= (1&lt;&lt;EEWE);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EEPROM_write(uint32_t uiAddress, void *data, uint8_t nBytes)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lastRenderedPageBreak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i;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*ucdata = data;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for (i = 0; i &lt; nBytes; i++)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EEPROM_write_byte(uiAddress + i, ucdata[i]);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uint8_t EEPROM_read_byte(uint32_t uiAddress)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 Wait for completion of previous write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while(EECR &amp; (1&lt;&lt;EEWE));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 Set up address register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EEAR = uiAddress;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 Start eeprom read by writing EERE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EECR |= (1&lt;&lt;EERE);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 Return data from data register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return EEDR;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EEPROM_read(uint32_t uiAddress, void *data, uint8_t nBytes)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i;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*ucdata = data;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for (i = 0; i &lt; nBytes; i++)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ucdata[i] = EEPROM_read_byte(uiAddress + i);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#pragma endregion EEPROM_RW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#pragma region UsartBasicFunctions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USART_Init()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 Set baud rate. Freq = 8.0 MHz. 9600 &lt;-&gt; UBRR = 51*/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unsigned int baud = 51;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UBRRH = (uint8_t)(baud&gt;&gt;8);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UBRRL = (uint8_t)baud;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 Enable receiver and transmitter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UCSRB = (1&lt;&lt;RXEN)|(1&lt;&lt;TXEN);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enable interrupt on data reception and transmition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UCSRB |= (1&lt;&lt;RXCIE);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UCSRB |= (1&lt;&lt;TXCIE);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 Set frame format: 8data, 1 stop bit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UCSRC = (1&lt;&lt;URSEL)|(1&lt;&lt;UCSZ0)|(1&lt;&lt;UCSZ1);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USART_Transmit( uint8_t data 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 Wait for empty transmit buffer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while ( !( UCSRA &amp; (1&lt;&lt;UDRE)) 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 Put data into buffer, sends the data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UDR = data;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unsigned int USART_Receive( void 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status, resh, resl;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 Wait for data to be received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while ( !(UCSRA &amp; (1&lt;&lt;RXC)) 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/* Get status and 9th bit, then data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/* from buffer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status = UCSRA;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resh = UCSRB;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resl = UDR;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lastRenderedPageBreak/>
        <w:tab/>
        <w:t>Bit 4 – FE: Frame Error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Bit 3 – DOR: Data OverRun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Bit 2 – PE: Parity Error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 If error, return -1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if (status &amp; ((1&lt;&lt;FE)|(1&lt;&lt;DOR)|(1&lt;&lt;PE)))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return -1;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/* Filter the 9th bit, then return */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resh = (resh &gt;&gt; 1) &amp; 0x01;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return ((resh &lt;&lt; 8) | resl);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return UDR;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#pragma endregion UsartBasicFunctions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#pragma region UsartSendRecieve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 recv bytes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uint8_t gBytesRecv = 0;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amount of bytes which were received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uint8_t gDataReady = 0;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if it's one then user can read received data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 recv buffer size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#define BUF_SZ 254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char gRecvBuf[BUF_SZ];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uint8_t USART_data_ready()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return gDataReady != 0;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USART_read_data(char buffer[BUF_SZ])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interrupts disabled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memcpy(buffer, gRecvBuf, BUF_SZ);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memset(gRecvBuf, 0, BUF_SZ);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gBytesRecv = 0;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gDataReady = 0;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sei();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// bit RCX is 1 when byte receiving is finished 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ISR(USART_RXC_vect)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gRecvBuf[gBytesRecv] = USART_Receive();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if (++gBytesRecv == BUF_SZ)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disable interrupts and read data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gDataReady = 1;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cli();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uint8_t gBytesSent = 0;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amount of bytes which were sent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char gSendBuf[BUF_SZ];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ISR(USART_TXC_vect)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if (gBytesSent &lt; BUF_SZ)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USART_Transmit(gSendBuf[gBytesSent++]);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else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gBytesSent = 0;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USART_write_data(char buf[BUF_SZ])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memset(gSendBuf, 0, BUF_SZ);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memcpy(gSendBuf, buf, BUF_SZ);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start transmition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gBytesSent++;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USART_Transmit(gSendBuf[0]);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#pragma endregion UsartSendRecieve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#pragma region CryptoInterface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lastRenderedPageBreak/>
        <w:t>// value for slot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#define EEPROM_magic 0xFAFEFDFC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 command = operation code + number of args + arguments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uint8_t g_nSlots = 0;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available slots for recording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uint32_t gStatistics_addr;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address of statistics storage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 statictics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typedef struct stats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magic;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nEncrypt;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nDecrypt;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nRequestNoOpenKey;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nEncryptedBytes;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nDecryptedBytes;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 STATS;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 RSA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typedef struct nde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magic;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n;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module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e;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open key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d;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secret key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 NDE;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 current RSA parameters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NDE gCurNde = { 0 };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#define NDE_SZ sizeof(NDE)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#define STATS_SZ sizeof(STATS)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CryptInit()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write stats to the end of EEPROM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gStatistics_addr = gEndEEPROM - STATS_SZ - sizeof(uint32_t) - sizeof(uint32_t);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STATS st;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EEPROM_read(gStatistics_addr, &amp;st, STATS_SZ);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if no magic -&gt; no records were done before, so init statistics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if (st.magic != EEPROM_magic)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memset(&amp;st, 0, STATS_SZ);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st.magic = EEPROM_magic;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EEPROM_write(gStatistics_addr, &amp;st, STATS_SZ);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check eeprom memory for previous records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g_nSlots = (EEPROM_SZ - STATS_SZ) / NDE_SZ;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i;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for (i = 0; i &lt; g_nSlots; i++)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 xml:space="preserve">uint32_t addr = gEEPROM + i * NDE_SZ; 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NDE Nde;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EEPROM_read(addr, &amp;Nde, NDE_SZ);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this is not a NDE record, so fill it with zeroes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if (Nde.magic != EEPROM_magic)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memset(&amp;Nde, 0, NDE_SZ);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EEPROM_write(addr, &amp;Nde, NDE_SZ);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 command struct with argc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struct Com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void (*handler)(char[BUF_SZ], char[BUF_SZ]);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argc;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 find if condition is true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uint32_t find_if(NDE x, uint8_t (*func_if)(NDE slot_elem, NDE myelem))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NDE temp;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int i;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for (i = 0; i &lt; g_nSlots; i++)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lastRenderedPageBreak/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addr = gEEPROM + i * NDE_SZ;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EEPROM_read(addr, &amp;temp, NDE_SZ);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if (func_if(temp, x))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return addr;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return (uint32_t)-1;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uint8_t e_equal(NDE temp, NDE x)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return (temp.magic == EEPROM_magic &amp;&amp; temp.e == x.e);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uint8_t slot_empty(NDE temp, NDE x)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return temp.magic != EEPROM_magic;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uint32_t powmod(uint32_t base, uint32_t exp, uint32_t mod)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res = 1;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while (exp != 0)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if ((exp &amp; 1) != 0)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res = (1u * res * base) % mod;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base = (1u * base * base) % mod;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exp &gt;&gt;= 1;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return res;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CryptPrepare(char str[BUF_SZ], char out_str[BUF_SZ])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if (gCurNde.magic != EEPROM_magic)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strcpy(out_str, "00Encryption parameters n,e,d are not set");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else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opcode = str[2] - '0';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STATS st;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EEPROM_read(gStatistics_addr, &amp;st, STATS_SZ);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st.nRequestNoOpenKey++;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if (opcode == 0)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st.nEncrypt++;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strcpy(out_str, "11Encryption will be started now...");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else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st.nDecrypt++;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strcpy(out_str, "11Decryption will be started now...");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EEPROM_write(gStatistics_addr, &amp;st, STATS_SZ);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 only half of str buffer will be used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void EncryptTextBlock(char str[BUF_SZ], char out_str[BUF_SZ]) 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encrypt: uint8_t -&gt; uint16_t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offs = sizeof(uint8_t) + sizeof(uint8_t) + sizeof(uint32_t);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memcpy(out_str, str, offs);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nIters = *(uint32_t*)(str + 2);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*buf = (uint8_t *)(str + offs);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uint16_t *out_buf = (uint16_t *)(out_str + offs);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i;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ecrypt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for (i = 0; i &lt; nIters; i++)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out_buf[i] = powmod(buf[i], gCurNde.e, gCurNde.n);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lastRenderedPageBreak/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refresh stats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STATS st;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EEPROM_read(gStatistics_addr, &amp;st, STATS_SZ);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st.nEncryptedBytes += nIters;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EEPROM_write(gStatistics_addr, &amp;st, STATS_SZ);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 only half of out_str buffer will be used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DecryptTextBlock(char str[BUF_SZ], char out_str[BUF_SZ])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decrypt: uint16_t -&gt; uint8_t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offs = sizeof(uint8_t) + sizeof(uint8_t) + sizeof(uint32_t);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memcpy(out_str, str, offs);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nIters = *(uint32_t*)(str + 2);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uint16_t *buf = (uint16_t *)(str + offs);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*out_buf = (uint8_t *)(out_str + offs);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i;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decrypt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for (i = 0; i &lt; nIters; i++)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out_buf[i] = powmod(buf[i], gCurNde.d, gCurNde.n);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refresh stats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STATS st;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EEPROM_read(gStatistics_addr, &amp;st, STATS_SZ);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st.nDecryptedBytes += nIters;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EEPROM_write(gStatistics_addr, &amp;st, STATS_SZ);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 add new client's RSA n e d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AddCryptParameters(char str[BUF_SZ], char out_str[BUF_SZ])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NDE to_add = *(NDE*)(str + 2);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to_add.magic = EEPROM_magic;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empty_slot_addr = find_if(to_add, slot_empty);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if (empty_slot_addr != -1)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 xml:space="preserve">{ 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EEPROM_write(empty_slot_addr, &amp;to_add, NDE_SZ);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strcpy(out_str, "11Parameters are added to container");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else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strcpy(out_str, "00No free space in EEPROM");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 find and del slot where e = client's 'e'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DelCryptParameters(char str[BUF_SZ], char out_str[BUF_SZ])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NDE to_del = *(NDE*)(str + 2);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del_nde_addr = find_if(to_del, e_equal);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if (del_nde_addr != (uint32_t)-1)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NDE empty = { 0 };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EEPROM_write(del_nde_addr, &amp;empty, NDE_SZ);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strcpy(out_str, "11Parameters are deleted from container");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else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strcpy(out_str, "00Parameters are not found in container");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inc_stat_nook()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refresh stats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STATS st;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EEPROM_read(gStatistics_addr, &amp;st, STATS_SZ);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st.nRequestNoOpenKey++;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EEPROM_write(gStatistics_addr, &amp;st, STATS_SZ);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 send statistics to client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ShowCryptStats(char str[BUF_SZ], char out_str[BUF_SZ])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out_str[0] = out_str[1] = '1';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EEPROM_read(gStatistics_addr, out_str + 2, STATS_SZ);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lastRenderedPageBreak/>
        <w:tab/>
        <w:t>inc_stat_nook();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 set current RSA parameters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SetCryptParams(char str[BUF_SZ], char out_str[BUF_SZ])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NDE x = *(NDE*)(str + 2);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secret_addr = find_if(x, e_equal);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secret key exists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if (secret_addr != -1)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EEPROM_read(secret_addr, &amp;gCurNde, NDE_SZ);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strcpy(out_str, "11Encryption parameters are set");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else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strcpy(out_str, "00Encryption parameters weren't found");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// send to client all keys found in EEPROM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CryptShowKeys(char str[BUF_SZ], char out_str[BUF_SZ])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i, k = 0;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NDE Nde;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*out = (uint32_t *)(out_str);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for (i = 0; i &lt; g_nSlots; i++)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addr = gEEPROM + i * NDE_SZ;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EEPROM_read(addr, &amp;Nde, NDE_SZ);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if (Nde.magic == EEPROM_magic)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out[k++] = Nde.e;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inc_stat_nook();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void CryptClearEEPROM(char str[BUF_SZ], char out_str[BUF_SZ])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i;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NDE Nde = { 0 };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for (i = 0; i &lt; g_nSlots; i++)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uint32_t addr = gEEPROM + i * NDE_SZ;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EEPROM_write(addr, &amp;Nde, NDE_SZ);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clear statistics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STATS st = {EEPROM_magic, 0, 0, 0};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EEPROM_write(gStatistics_addr, &amp;st, STATS_SZ);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strcpy(out_str, "11EEPROM was cleared");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struct Com CommandTable[] =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 EncryptTextBlock, '2' },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 DecryptTextBlock, '2' },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 AddCryptParameters, '3' },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 DelCryptParameters, '1' },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 SetCryptParams, '1'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},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 ShowCryptStats, '0' },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 CryptPrepare, '1' },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 CryptShowKeys, '0' },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 CryptClearEEPROM, '0' },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};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#pragma endregion CryptoInterface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int main(void)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DDRA = 0xFF;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EEPROM_init();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PORTA = 0x01;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CryptInit();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PORTA = 0x02;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lastRenderedPageBreak/>
        <w:tab/>
        <w:t>USART_Init();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PORTA = 0xFF;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175D2C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175D2C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_delay_ms(500);</w:t>
      </w:r>
    </w:p>
    <w:p w:rsidR="00C56D77" w:rsidRPr="00175D2C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175D2C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PORTA = 0;</w:t>
      </w:r>
    </w:p>
    <w:p w:rsidR="00C56D77" w:rsidRPr="00175D2C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175D2C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175D2C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sei();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while (1) 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wait until data arrives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if (USART_data_ready())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char readBuf[BUF_SZ] = { 0 }, writeBuf[BUF_SZ] = { 0 };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USART_read_data(readBuf);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uint8_t opcode = readBuf[0];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// find command by operation code in command table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 xml:space="preserve">if (opcode &gt; '8' || opcode &lt; '0') 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strcpy(writeBuf, "00Operation code is invalid");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else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{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opcode -= '0';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if (CommandTable[opcode].argc != readBuf[1])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strcpy(writeBuf, "00This function has another count of arguments");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else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CommandTable[opcode].handler(readBuf, writeBuf);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USART_write_data(writeBuf);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else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ab/>
        <w:t>_delay_ms(200);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    </w:t>
      </w:r>
      <w:r w:rsidRPr="00C56D7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}</w:t>
      </w:r>
    </w:p>
    <w:p w:rsidR="00C56D77" w:rsidRPr="00C56D77" w:rsidRDefault="00C56D77" w:rsidP="00C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left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C56D7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}</w:t>
      </w:r>
    </w:p>
    <w:p w:rsidR="001E3698" w:rsidRDefault="001E3698" w:rsidP="00C56D77">
      <w:pPr>
        <w:ind w:left="567"/>
      </w:pPr>
    </w:p>
    <w:p w:rsidR="001E3698" w:rsidRDefault="001E3698" w:rsidP="001E3698">
      <w:pPr>
        <w:pStyle w:val="1"/>
        <w:numPr>
          <w:ilvl w:val="0"/>
          <w:numId w:val="0"/>
        </w:numPr>
        <w:ind w:left="709" w:firstLine="8363"/>
        <w:jc w:val="center"/>
        <w:rPr>
          <w:b w:val="0"/>
        </w:rPr>
      </w:pPr>
      <w:r>
        <w:t>Приложение 2</w:t>
      </w:r>
      <w:r>
        <w:br/>
      </w:r>
      <w:r w:rsidRPr="001E3698">
        <w:rPr>
          <w:b w:val="0"/>
        </w:rPr>
        <w:t xml:space="preserve">Комментированный листинг программы для МК на языке </w:t>
      </w:r>
      <w:r>
        <w:rPr>
          <w:b w:val="0"/>
        </w:rPr>
        <w:t>ассемблера</w:t>
      </w:r>
    </w:p>
    <w:p w:rsid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20"/>
          <w:szCs w:val="20"/>
        </w:rPr>
      </w:pP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--- ../../../../crt1/gcrt1.S ---------------------------------------------------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00000043  RCALL PC+0x0755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00000044  JMP 0x00000861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00000046  RJMP PC-0x0046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C:\Users\Nick\Documents\Atmel Studio\7.0\MEGA_GPIO_EXAMPLE2\MEGA_GPIO_EXAMPLE2\Debug/../src/mega_gpio_example.c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331: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00000047  PUSH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00000048  PUSH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00000049  PUSH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0000004A  PUSH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0000004B  PUSH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0000004C  PUSH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0000004D  PUSH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0000004E  PUSH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0000004F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00000050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00000051  IN R28,0x3D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00000052  IN R29,0x3E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00000053  SBIW R28,0x10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from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00000054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00000055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00000056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00000057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00000058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00000059  STD Y+1,R10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0000005A  STD Y+2,R11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0000005B  STD Y+3,R12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0000005C  STD Y+4,R13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0000005D  STD Y+9,R18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0000005E  STD Y+10,R19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0000005F  STD Y+11,R20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00000060  STD Y+12,R21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332: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return (temp.magic == EEPROM_magic &amp;&amp; temp.e == x.e);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00000061  LDD R24,Y+1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00000062  LDD R25,Y+2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00000063  LDD R26,Y+3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00000064  LDD R27,Y+4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00000065  CPI R24,0xFC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00000066  SBCI R25,0xFD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00000067  SBCI R26,0xFE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00000068  SBCI R27,0xFA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00000069  BRNE PC+0x11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</w:t>
      </w:r>
      <w:r w:rsidRPr="00F555CA">
        <w:rPr>
          <w:rFonts w:ascii="Consolas" w:hAnsi="Consolas" w:cs="Consolas"/>
          <w:sz w:val="16"/>
          <w:szCs w:val="16"/>
        </w:rPr>
        <w:t>Нет</w:t>
      </w:r>
      <w:r w:rsidRPr="00F555C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555CA">
        <w:rPr>
          <w:rFonts w:ascii="Consolas" w:hAnsi="Consolas" w:cs="Consolas"/>
          <w:sz w:val="16"/>
          <w:szCs w:val="16"/>
        </w:rPr>
        <w:t>исходного</w:t>
      </w:r>
      <w:r w:rsidRPr="00F555C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555CA">
        <w:rPr>
          <w:rFonts w:ascii="Consolas" w:hAnsi="Consolas" w:cs="Consolas"/>
          <w:sz w:val="16"/>
          <w:szCs w:val="16"/>
        </w:rPr>
        <w:t>файла</w:t>
      </w:r>
      <w:r w:rsidRPr="00F555CA">
        <w:rPr>
          <w:rFonts w:ascii="Consolas" w:hAnsi="Consolas" w:cs="Consolas"/>
          <w:sz w:val="16"/>
          <w:szCs w:val="16"/>
          <w:lang w:val="en-US"/>
        </w:rPr>
        <w:t xml:space="preserve"> --------------------------------------------------------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0000006A  LDI R24,0x01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0000006B  LDD R16,Y+9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0000006C  LDD R17,Y+10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0000006D  LDD R18,Y+11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0000006E  LDD R19,Y+12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0000006F  LDD R20,Y+37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00000070  LDD R21,Y+38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00000071  LDD R22,Y+39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00000072  LDD R23,Y+40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00000073  CP R16,R20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00000074  CPC R17,R21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00000075  CPC R18,R22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00000076  CPC R19,R23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00000077  BREQ PC+0x04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00000078  LDI R24,0x00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00000079  RJMP PC+0x0002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0000007A  LDI R24,0x00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C:\Users\Nick\Documents\Atmel Studio\7.0\MEGA_GPIO_EXAMPLE2\MEGA_GPIO_EXAMPLE2\Debug/../src/mega_gpio_example.c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333: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0000007B  ADIW R28,0x10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0000007C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0000007D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0000007E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0000007F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00000080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00000081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00000082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00000083  POP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00000084  POP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00000085  POP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00000086  POP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00000087  POP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00000088  POP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00000089  POP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0000008A  POP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0000008B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336: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0000008C  PUSH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0000008D  PUSH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0000008E  PUSH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0000008F  PUSH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00000090  PUSH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00000091  PUSH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00000092  PUSH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00000093  PUSH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00000094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00000095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00000096  IN R28,0x3D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00000097  IN R29,0x3E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00000098  SBIW R28,0x10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from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00000099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0000009A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0000009B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0000009C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0000009D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0000009E  STD Y+1,R10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0000009F  STD Y+2,R11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000000A0  STD Y+3,R12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000000A1  STD Y+4,R13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337: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return temp.magic != EEPROM_magic;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000000A2  LDI R24,0x01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000000A3  LDD R20,Y+1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000000A4  LDD R21,Y+2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000000A5  LDD R22,Y+3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000000A6  LDD R23,Y+4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000000A7  CPI R20,0xFC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000000A8  SBCI R21,0xFD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000000A9  SBCI R22,0xFE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000000AA  SBCI R23,0xFA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000000AB  BRNE PC+0x02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000000AC  LDI R24,0x00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338: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000000AD  ADIW R28,0x10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000000AE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000000AF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000000B0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000000B1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000000B2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000000B3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000000B4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000000B5  POP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000000B6  POP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000000B7  POP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000000B8  POP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000000B9  POP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000000BA  POP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000000BB  POP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000000BC  POP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000000BD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116: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gEEPROM = (uint32_t)EEARH;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000000BE  IN R24,0x1F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117: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gEEPROM &lt;&lt;= 8;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000000BF  LDI R25,0x00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000000C0  LDI R26,0x00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000000C1  LDI R27,0x00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000000C2  MOV R27,R26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000000C3  MOV R26,R25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000000C4  MOV R25,R24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000000C5  CLR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Clear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000000C6  STS 0x0432,R24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000000C8  STS 0x0433,R25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000000CA  STS 0x0434,R26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000000CC  STS 0x0435,R27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118: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gEEPROM |= EEARL;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000000CE  IN R18,0x1E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000000CF  OR R24,R18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Logical OR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000000D0  STS 0x0432,R24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000000D2  STS 0x0433,R25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000000D4  STS 0x0434,R26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000000D6  STS 0x0435,R27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119: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gEndEEPROM = gEEPROM + EEPROM_SZ;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000000D8  SUBI R25,0xFC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000000D9  SBCI R26,0xFF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000000DA  SBCI R27,0xFF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000000DB  STS 0x043A,R24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000000DD  STS 0x043B,R25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000000DF  STS 0x043C,R26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000000E1  STS 0x043D,R27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000000E3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125: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while(EECR &amp; (1&lt;&lt;EEWE));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000000E4  SBIC 0x1C,1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Skip if bit in I/O register cleared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000000E5  RJMP PC-0x0001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128: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EEAR = uiAddress;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000000E6  OUT 0x1F,R23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000000E7  OUT 0x1E,R22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129: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EEDR = ucData;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000000E8  OUT 0x1D,R20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132: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EECR |= (1&lt;&lt;EEMWE);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000000E9  SBI 0x1C,2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bit in I/O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135: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EECR |= (1&lt;&lt;EEWE);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000000EA  SBI 0x1C,1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bit in I/O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000000EB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139: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000000EC  PUSH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000000ED  PUSH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000000EE  PUSH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000000EF  PUSH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000000F0  PUSH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000000F1  PUSH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000000F2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000000F3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143: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for (i = 0; i &lt; nBytes; i++)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000000F4  TST 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Test for Zero or Minus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000000F5  BREQ PC+0x19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000000F6  MOVW R28,R20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000000F7  SUBI R18,0x01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000000F8  MOV R16,R18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000000F9  LDI R17,0x00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000000FA  SUBI R16,0xFF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000000FB  SBCI R17,0xFF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000000FC  ADD R16,R20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000000FD  ADC R17,R21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000000FE  MOV R12,R22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000000FF  MOV R13,R23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00000100  MOV R14,R24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00000101  MOV R15,R25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 xml:space="preserve">   145: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EEPROM_write_byte(uiAddress + i, ucdata[i]);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00000102  LD R20,Y+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00000103  MOVW R24,R14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00000104  MOVW R22,R12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00000105  RCALL PC-0x0021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00000106  SER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00000107  SUB R12,R24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00000108  SBC R13,R24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00000109  SBC R14,R24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0000010A  SBC R15,R24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143: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for (i = 0; i &lt; nBytes; i++)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0000010B  CP R28,R16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0000010C  CPC R29,R17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0000010D  BRNE PC-0x0B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147: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0000010E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0000010F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00000110  POP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00000111  POP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00000112  POP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00000113  POP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00000114  POP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00000115  POP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00000116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521: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00000117  PUSH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00000118  PUSH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00000119  PUSH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0000011A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0000011B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0000011C  IN R28,0x3D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0000011D  IN R29,0x3E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0000011E  SBIW R28,0x22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from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0000011F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00000120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00000121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00000122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00000123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00000124  MOVW R14,R22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523: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NDE Nde = { 0 };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00000125  MOVW R30,R28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00000126  ADIW R30,0x01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00000127  LDI R24,0x10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00000128  MOVW R26,R30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00000129  ST X+,R1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0000012A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0000012B  BRNE PC-0x02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524: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for (i = 0; i &lt; g_nSlots; i++)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0000012C  LDS R24,0x0232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0000012E  TST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Test for Zero or Minus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0000012F  BREQ PC+0x1E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00000130  LDI R17,0x00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527: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EEPROM_write(addr, &amp;Nde, NDE_SZ);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00000131  LDI R27,0x10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00000132  MUL R17,R27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Multiply unsigned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00000133  MOVW R18,R0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00000134  CLR 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Clear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00000135  LDS R24,0x0432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00000137  LDS R25,0x0433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00000139  LDS R26,0x0434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0000013B  LDS R27,0x0435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0000013D  MOVW R22,R24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0000013E  MOVW R24,R26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0000013F  ADD R22,R18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00000140  ADC R23,R19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00000141  ADC R24,R1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00000142  ADC R25,R1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00000143  LDI R18,0x10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00000144  MOVW R20,R28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00000145  SUBI R20,0xFF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00000146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00000147  RCALL PC-0x005B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C:\Users\Nick\Documents\Atmel Studio\7.0\MEGA_GPIO_EXAMPLE2\MEGA_GPIO_EXAMPLE2\Debug/../src/mega_gpio_example.c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524: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for (i = 0; i &lt; g_nSlots; i++)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00000148  SUBI R17,0xFF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00000149  LDS R24,0x0232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0000014B  CP R17,R24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0000014C  BRCS PC-0x1B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carry set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531: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STATS st = {EEPROM_magic, 0, 0, 0};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0000014D  MOVW R20,R28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0000014E  SUBI R20,0xEF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0000014F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00000150  LDI R24,0x12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00000151  MOVW R30,R20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00000152  ST Z+,R1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00000153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00000154  BRNE PC-0x02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00000155  LDI R24,0xFC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00000156  LDI R25,0xFD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00000157  LDI R26,0xFE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00000158  LDI R27,0xFA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00000159  STD Y+17,R24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0000015A  STD Y+18,R25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0000015B  STD Y+19,R26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0000015C  STD Y+20,R27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532: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EEPROM_write(gStatistics_addr, &amp;st, STATS_SZ);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0000015D  LDS R22,0x0436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0000015F  LDS R23,0x0437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00000161  LDS R24,0x0438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00000163  LDS R25,0x0439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00000165  LDI R18,0x12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00000166  RCALL PC-0x007A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534: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strcpy(out_str, "11EEPROM was cleared");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00000167  LDI R24,0x15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00000168  LDI R30,0x7B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00000169  LDI R31,0x00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0000016A  MOVW R26,R14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0000016B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0000016C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0000016D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0000016E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C:\Users\Nick\Documents\Atmel Studio\7.0\MEGA_GPIO_EXAMPLE2\MEGA_GPIO_EXAMPLE2\Debug/../src/mega_gpio_example.c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535: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0000016F  ADIW R28,0x22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00000170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00000171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00000172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00000173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00000174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00000175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00000176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00000177  POP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00000178  POP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00000179  POP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0000017A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152: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while(EECR &amp; (1&lt;&lt;EEWE));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0000017B  SBIC 0x1C,1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Skip if bit in I/O register cleared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0000017C  RJMP PC-0x0001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155: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EEAR = uiAddress;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0000017D  OUT 0x1F,R23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0000017E  OUT 0x1E,R22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158: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EECR |= (1&lt;&lt;EERE);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0000017F  SBI 0x1C,0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bit in I/O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C:\Users\Nick\Documents\Atmel Studio\7.0\MEGA_GPIO_EXAMPLE2\MEGA_GPIO_EXAMPLE2\Debug/../src/mega_gpio_example.c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161: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return EEDR;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00000180  IN R24,0x1D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162: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00000181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165: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00000182  PUSH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00000183  PUSH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00000184  PUSH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00000185  PUSH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00000186  PUSH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00000187  PUSH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00000188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00000189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168: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for (i = 0; i &lt; nBytes; i++)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0000018A  TST 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Test for Zero or Minus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0000018B  BREQ PC+0x19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0000018C  MOVW R28,R20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0000018D  SUBI R18,0x01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0000018E  MOV R16,R18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0000018F  LDI R17,0x00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00000190  SUBI R16,0xFF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00000191  SBCI R17,0xFF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00000192  ADD R16,R20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00000193  ADC R17,R21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00000194  MOV R12,R22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00000195  MOV R13,R23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00000196  MOV R14,R24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00000197  MOV R15,R25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 xml:space="preserve">   170: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ucdata[i] = EEPROM_read_byte(uiAddress + i);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00000198  MOVW R24,R14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00000199  MOVW R22,R12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0000019A  RCALL PC-0x001F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0000019B  ST Y+,R24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0000019C  SER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0000019D  SUB R12,R24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0000019E  SBC R13,R24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0000019F  SBC R14,R24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000001A0  SBC R15,R24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168: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for (i = 0; i &lt; nBytes; i++)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000001A1  CP R28,R16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000001A2  CPC R29,R17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000001A3  BRNE PC-0x0B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172: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000001A4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000001A5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000001A6  POP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000001A7  POP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000001A8  POP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000001A9  POP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000001AA  POP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000001AB  POP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000001AC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359: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000001AD  PUSH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000001AE  PUSH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000001AF  PUSH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000001B0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000001B1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000001B2  IN R28,0x3D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000001B3  IN R29,0x3E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000001B4  SBIW R28,0x12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from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000001B5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000001B6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000001B7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000001B8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000001B9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000001BA  MOVW R26,R22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360: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if (gCurNde.magic != EEPROM_magic)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000001BB  LDS R20,0x0222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000001BD  LDS R21,0x0223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000001BF  LDS R22,0x0224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000001C1  LDS R23,0x0225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000001C3  CPI R20,0xFC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000001C4  SBCI R21,0xFD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000001C5  SBCI R22,0xFE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000001C6  SBCI R23,0xFA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000001C7  BREQ PC+0x09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C:\Users\Nick\Documents\Atmel Studio\7.0\MEGA_GPIO_EXAMPLE2\MEGA_GPIO_EXAMPLE2\Debug/../src/mega_gpio_example.c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361: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strcpy(out_str, "00Encryption parameters n,e,d are not set");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000001C8  LDI R24,0x2A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000001C9  LDI R30,0x90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000001CA  LDI R31,0x00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000001CB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000001CC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000001CD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000001CE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000001CF  RJMP PC+0x0040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000001D0  MOVW R14,R26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000001D1  MOVW R30,R24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364: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uint8_t opcode = str[2] - '0';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000001D2  LDD R17,Z+2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367: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EEPROM_read(gStatistics_addr, &amp;st, STATS_SZ);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000001D3  LDS R22,0x0436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000001D5  LDS R23,0x0437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000001D7  LDS R24,0x0438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000001D9  LDS R25,0x0439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000001DB  LDI R18,0x12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000001DC  MOVW R20,R28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000001DD  SUBI R20,0xFF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000001DE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000001DF  RCALL PC-0x005D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368: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st.nRequestNoOpenKey++;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000001E0  LDD R24,Y+9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000001E1  LDD R25,Y+10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000001E2  ADIW R24,0x01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000001E3  STD Y+10,R25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000001E4  STD Y+9,R24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370: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if (opcode == 0)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000001E5  CPI R17,0x30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000001E6  BRNE PC+0x0F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372: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st.nEncrypt++;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000001E7  LDD R24,Y+5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000001E8  LDD R25,Y+6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000001E9  ADIW R24,0x01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000001EA  STD Y+6,R25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000001EB  STD Y+5,R24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373: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strcpy(out_str, "11Encryption will be started now...");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000001EC  LDI R24,0x24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000001ED  LDI R30,0xBA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000001EE  LDI R31,0x00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000001EF  MOVW R26,R14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000001F0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000001F1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000001F2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000001F3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000001F4  RJMP PC+0x000E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378: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st.nDecrypt++;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000001F5  LDD R24,Y+7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000001F6  LDD R25,Y+8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000001F7  ADIW R24,0x01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000001F8  STD Y+8,R25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000001F9  STD Y+7,R24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379: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strcpy(out_str, "11Decryption will be started now...");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000001FA  LDI R24,0x24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000001FB  LDI R30,0xDE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000001FC  LDI R31,0x00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000001FD  MOVW R26,R14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000001FE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000001FF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00000200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00000201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382: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EEPROM_write(gStatistics_addr, &amp;st, STATS_SZ);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00000202  LDS R22,0x0436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00000204  LDS R23,0x0437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00000206  LDS R24,0x0438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00000208  LDS R25,0x0439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0000020A  LDI R18,0x12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0000020B  MOVW R20,R28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0000020C  SUBI R20,0xFF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0000020D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0000020E  RCALL PC-0x0122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384: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0000020F  ADIW R28,0x12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00000210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00000211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00000212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00000213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00000214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00000215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00000216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00000217  POP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00000218  POP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00000219  POP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0000021A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179: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UBRRH = (uint8_t)(baud&gt;&gt;8);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0000021B  OUT 0x20,R1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180: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UBRRL = (uint8_t)baud;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0000021C  LDI R24,0x33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0000021D  OUT 0x09,R24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183: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UCSRB = (1&lt;&lt;RXEN)|(1&lt;&lt;TXEN);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0000021E  LDI R24,0x18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0000021F  OUT 0x0A,R24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186: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UCSRB |= (1&lt;&lt;RXCIE);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00000220  SBI 0x0A,7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bit in I/O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187: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UCSRB |= (1&lt;&lt;TXCIE);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00000221  SBI 0x0A,6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bit in I/O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190: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UCSRC = (1&lt;&lt;URSEL)|(1&lt;&lt;UCSZ0)|(1&lt;&lt;UCSZ1);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00000222  LDI R24,0x86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00000223  OUT 0x20,R24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00000224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C:\Users\Nick\Documents\Atmel Studio\7.0\MEGA_GPIO_EXAMPLE2\MEGA_GPIO_EXAMPLE2\Debug/../src/mega_gpio_example.c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196: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while ( !( UCSRA &amp; (1&lt;&lt;UDRE)) 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00000225  SBIS 0x0B,5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Skip if bit in I/O register set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00000226  RJMP PC-0x0001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199: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UDR = data;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00000227  OUT 0x0C,R24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00000228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207: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while ( !(UCSRA &amp; (1&lt;&lt;RXC)) 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00000229  SBIS 0x0B,7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Skip if bit in I/O register set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0000022A  RJMP PC-0x0001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 xml:space="preserve">   212: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status = UCSRA;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0000022B  IN R25,0x0B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213: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resh = UCSRB;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0000022C  IN R24,0x0A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214: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resl = UDR;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0000022D  IN R20,0x0C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223: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if (status &amp; ((1&lt;&lt;FE)|(1&lt;&lt;DOR)|(1&lt;&lt;PE)))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0000022E  ANDI R25,0x1C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Logical AND with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0000022F  BRNE PC+0x08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228: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return ((resh &lt;&lt; 8) | resl);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00000230  LSR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Logical shift right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00000231  ANDI R24,0x01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Logical AND with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00000232  MOV R19,R24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00000233  LDI R18,0x00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00000234  MOVW R24,R18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00000235  OR R24,R20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Logical OR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00000236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224: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return -1;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00000237  SER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00000238  SER 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231: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00000239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239: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0000023A  MOVW R26,R24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241: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memcpy(buffer, gRecvBuf, BUF_SZ);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0000023B  LDI R25,0xFE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0000023C  LDI R30,0x36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0000023D  LDI R31,0x02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0000023E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0000023F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00000240  DEC 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00000241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242: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memset(gRecvBuf, 0, BUF_SZ);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00000242  LDI R24,0xFE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00000243  LDI R30,0x36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00000244  LDI R31,0x02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00000245  MOVW R26,R30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00000246  ST X+,R1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00000247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00000248  BRNE PC-0x02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243: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gBytesRecv = 0;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00000249  STS 0x0235,R1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244: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gDataReady = 0;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0000024B  STS 0x0234,R1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245: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sei();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0000024D  SEI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Enable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0000024E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250: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0000024F  PUSH 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00000250  PUSH 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00000251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00000252  PUSH 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00000253  CLR 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Clear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00000254  PUSH 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00000255  PUSH R19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00000256  PUSH 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00000257  PUSH R21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00000258  PUSH 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00000259  PUSH R23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0000025A  PUSH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0000025B  PUSH 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0000025C  PUSH 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0000025D  PUSH R27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0000025E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0000025F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00000260  PUSH R30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00000261  PUSH 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251: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gRecvBuf[gBytesRecv] = USART_Receive();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00000262  LDS R28,0x0235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00000264  LDI R29,0x00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00000265  RCALL PC-0x003C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00000266  SUBI R28,0xCA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00000267  SBCI R29,0xFD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00000268  STD Y+0,R24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253: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if (++gBytesRecv == BUF_SZ)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00000269  LDS R24,0x0235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0000026B  SUBI R24,0xFF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0000026C  STS 0x0235,R24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0000026E  CPI R24,0xFE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0000026F  BRNE PC+0x05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256: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gDataReady = 1;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00000270  LDI R24,0x01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00000271  STS 0x0234,R24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257: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cli();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00000273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259: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00000274  POP 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00000275  POP R30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00000276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00000277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00000278  POP R27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00000279  POP 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0000027A  POP 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0000027B  POP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0000027C  POP R23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0000027D  POP 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0000027E  POP R21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0000027F  POP 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00000280  POP R19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00000281  POP 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00000282  POP 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00000283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00000284  POP 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00000285  POP 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00000286  RETI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Interrupt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262: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00000287  PUSH 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00000288  PUSH 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00000289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0000028A  PUSH 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0000028B  CLR 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Clear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0000028C  PUSH 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0000028D  PUSH R19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0000028E  PUSH 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0000028F  PUSH R21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00000290  PUSH 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00000291  PUSH R23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00000292  PUSH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00000293  PUSH 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00000294  PUSH 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00000295  PUSH R27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00000296  PUSH R30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00000297  PUSH 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263: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if (gBytesSent &lt; BUF_SZ)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00000298  LDS R30,0x0233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0000029A  CPI R30,0xFE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0000029B  BRCC PC+0x0B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carry cleared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264: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USART_Transmit(gSendBuf[gBytesSent++]);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0000029C  LDI R24,0x01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0000029D  ADD R24,R30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0000029E  STS 0x0233,R24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000002A0  LDI R31,0x00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000002A1  SUBI R30,0xCC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000002A2  SBCI R31,0xFC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000002A3  LDD R24,Z+0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000002A4  RCALL PC-0x007F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000002A5  RJMP PC+0x0003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266: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gBytesSent = 0;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000002A6  STS 0x0233,R1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267: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000002A8  POP 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000002A9  POP R30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000002AA  POP R27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000002AB  POP 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000002AC  POP 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000002AD  POP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000002AE  POP R23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000002AF  POP 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000002B0  POP R21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000002B1  POP 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000002B2  POP R19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000002B3  POP 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000002B4  POP 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000002B5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000002B6  POP 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000002B7  POP 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000002B8  RETI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Interrupt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270: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000002B9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000002BA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000002BB  MOVW R30,R24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271: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memset(gSendBuf, 0, BUF_SZ);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000002BC  LDI R28,0x34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000002BD  LDI R29,0x03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000002BE  LDI R24,0xFE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000002BF  MOVW R26,R28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000002C0  ST X+,R1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000002C1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000002C2  BRNE PC-0x02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272: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memcpy(gSendBuf, buf, BUF_SZ);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000002C3  LDI R25,0xFE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000002C4  MOVW R26,R28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000002C5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000002C6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000002C7  DEC 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000002C8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275: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gBytesSent++;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000002C9  LDS R24,0x0233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000002CB  SUBI R24,0xFF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000002CC  STS 0x0233,R24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276: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USART_Transmit(gSendBuf[0]);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000002CE  LDD R24,Y+0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000002CF  RCALL PC-0x00AA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277: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000002D0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000002D1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000002D2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280: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000002D3  PUSH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000002D4  PUSH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000002D5  PUSH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000002D6  PUSH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000002D7  PUSH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000002D8  PUSH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000002D9  PUSH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000002DA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000002DB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000002DC  IN R28,0x3D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000002DD  IN R29,0x3E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000002DE  SBIW R28,0x22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from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000002DF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000002E0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000002E1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000002E2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000002E3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282: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gStatistics_addr = gEndEEPROM - STATS_SZ;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000002E4  LDS R24,0x043A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000002E6  LDS R25,0x043B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000002E8  LDS R26,0x043C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000002EA  LDS R27,0x043D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000002EC  MOVW R22,R24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000002ED  MOVW R24,R26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000002EE  SUBI R22,0x12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000002EF  SBC R23,R1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000002F0  SBC R24,R1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000002F1  SBC R25,R1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000002F2  STS 0x0436,R22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000002F4  STS 0x0437,R23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000002F6  STS 0x0438,R24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000002F8  STS 0x0439,R25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284: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EEPROM_read(gStatistics_addr, &amp;st, STATS_SZ);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000002FA  LDI R18,0x12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000002FB  MOVW R20,R28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000002FC  SUBI R20,0xFF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000002FD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000002FE  RCALL PC-0x017C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287: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if (st.magic != EEPROM_magic)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000002FF  LDD R24,Y+1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00000300  LDD R25,Y+2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00000301  LDD R26,Y+3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00000302  LDD R27,Y+4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00000303  CPI R24,0xFC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00000304  SBCI R25,0xFD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00000305  SBCI R26,0xFE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00000306  SBCI R27,0xFA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00000307  BRNE PC+0x02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00000308  RJMP PC+0x0050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289: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memset(&amp;st, 0, STATS_SZ);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00000309  MOVW R20,R28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0000030A  SUBI R20,0xFF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0000030B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0000030C  LDI R24,0x12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0000030D  MOVW R30,R20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0000030E  ST Z+,R1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0000030F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00000310  BRNE PC-0x02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290: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st.magic = EEPROM_magic;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00000311  LDI R24,0xFC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00000312  LDI R25,0xFD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00000313  LDI R26,0xFE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00000314  LDI R27,0xFA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00000315  STD Y+1,R24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00000316  STD Y+2,R25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00000317  STD Y+3,R26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00000318  STD Y+4,R27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291: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EEPROM_write(gStatistics_addr, &amp;st, STATS_SZ);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00000319  LDS R22,0x0436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0000031B  LDS R23,0x0437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0000031D  LDS R24,0x0438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0000031F  LDS R25,0x0439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00000321  LDI R18,0x12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00000322  RCALL PC-0x0236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295: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g_nSlots = (EEPROM_SZ - STATS_SZ) / NDE_SZ;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00000323  LDI R24,0x3E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00000324  STS 0x0232,R24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280: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00000326  MOV R11,R1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303: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EEPROM_read(addr, &amp;Nde, NDE_SZ);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00000327  MOVW R16,R28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00000328  SUBI R16,0xED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00000329  SBCI R17,0xFF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300: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uint32_t addr = gEEPROM + i * NDE_SZ;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0000032A  LDI R31,0x10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0000032B  MUL R11,R31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Multiply unsigned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0000032C  MOVW R24,R0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0000032D  CLR 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Clear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0000032E  LDS R12,0x0432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00000330  LDS R13,0x0433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00000332  LDS R14,0x0434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00000334  LDS R15,0x0435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00000336  ADD R12,R24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00000337  ADC R13,R25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00000338  ADC R14,R1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00000339  ADC R15,R1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303: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EEPROM_read(addr, &amp;Nde, NDE_SZ);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0000033A  LDI R18,0x10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0000033B  MOVW R20,R16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0000033C  MOVW R24,R14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0000033D  MOVW R22,R12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0000033E  RCALL PC-0x01BC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306: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if (Nde.magic != EEPROM_magic)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0000033F  LDD R24,Y+19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00000340  LDD R25,Y+20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00000341  LDD R26,Y+21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00000342  LDD R27,Y+22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00000343  CPI R24,0xFC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00000344  SBCI R25,0xFD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00000345  SBCI R26,0xFE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00000346  SBCI R27,0xFA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00000347  BREQ PC+0x0B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308: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memset(&amp;Nde, 0, NDE_SZ);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00000348  LDI R24,0x10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00000349  MOVW R30,R16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0000034A  ST Z+,R1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0000034B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0000034C  BRNE PC-0x02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309: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EEPROM_write(addr, &amp;Nde, NDE_SZ);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0000034D  LDI R18,0x10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0000034E  MOVW R20,R16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0000034F  MOVW R24,R14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00000350  MOVW R22,R12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00000351  RCALL PC-0x0265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298: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for (i = 0; i &lt; g_nSlots; i++)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00000352  INC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00000353  LDS R24,0x0232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00000355  CP R11,R24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00000356  BRCS PC-0x2C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carry set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00000357  RJMP PC+0x0005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295: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g_nSlots = (EEPROM_SZ - STATS_SZ) / NDE_SZ;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00000358  LDI R24,0x3E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00000359  STS 0x0232,R24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direct to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0000035B  RJMP PC-0x0035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312: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0000035C  ADIW R28,0x22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0000035D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0000035E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0000035F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00000360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00000361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00000362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00000363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00000364  POP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00000365  POP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00000366  POP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00000367  POP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00000368  POP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00000369  POP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0000036A  POP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0000036B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316: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0000036C  PUSH R2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0000036D  PUSH R3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0000036E  PUSH 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0000036F  PUSH R5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00000370  PUSH 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00000371  PUSH R7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00000372  PUSH 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00000373  PUSH 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00000374  PUSH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00000375  PUSH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00000376  PUSH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00000377  PUSH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00000378  PUSH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00000379  PUSH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0000037A  PUSH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0000037B  PUSH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0000037C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0000037D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0000037E  IN R28,0x3D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0000037F  IN R29,0x3E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00000380  SBIW R28,0x22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from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00000381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00000382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00000383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00000384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00000385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00000386  STD Y+17,R10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00000387  STD Y+18,R11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00000388  STD Y+19,R12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00000389  STD Y+20,R13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0000038A  STD Y+21,R14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0000038B  STD Y+22,R15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0000038C  STD Y+23,R16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0000038D  STD Y+24,R17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0000038E  STD Y+25,R18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0000038F  STD Y+26,R19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00000390  STD Y+27,R20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00000391  STD Y+28,R21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00000392  STD Y+29,R22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00000393  STD Y+30,R23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00000394  STD Y+31,R24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00000395  STD Y+32,R25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319: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for (i = 0; i &lt; g_nSlots; i++)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00000396  LDS R24,0x0232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00000398  TST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Test for Zero or Minus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00000399  BRNE PC+0x02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0000039A  RJMP PC+0x005B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0000039B  STD Y+34,R9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0000039C  STD Y+33,R8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0000039D  MOV R8,R1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0000039E  MOV R9,R1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0000039F  MOV R6,R1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000003A0  MOV R7,R1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321: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uint32_t addr = gEEPROM + i * NDE_SZ;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000003A1  LDS R24,0x0432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000003A3  LDS R25,0x0433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000003A5  LDS R26,0x0434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000003A7  LDS R27,0x0435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000003A9  MOVW R2,R24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000003AA  MOVW R4,R26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000003AB  ADD R2,R8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000003AC  ADC R3,R9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000003AD  ADC R4,R1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000003AE  ADC R5,R1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322: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EEPROM_read(addr, &amp;temp, NDE_SZ);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000003AF  LDI R18,0x10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000003B0  MOVW R20,R28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000003B1  SUBI R20,0xFF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000003B2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000003B3  MOVW R24,R4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000003B4  MOVW R22,R2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000003B5  RCALL PC-0x0233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324: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if (func_if(temp, x))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000003B6  IN R18,0x3D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000003B7  IN R19,0x3E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000003B8  SUBI R18,0x10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000003B9  SBC R19,R1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000003BA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000003BB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000003BC  OUT 0x3E,R19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000003BD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000003BE  OUT 0x3D,R18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000003BF  IN R26,0x3D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000003C0  IN R27,0x3E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000003C1  ADIW R26,0x01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000003C2  LDI R24,0x10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000003C3  MOVW R30,R28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000003C4  ADIW R30,0x11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000003C5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000003C6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000003C7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000003C8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000003C9  LDD R10,Y+1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000003CA  LDD R11,Y+2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000003CB  LDD R12,Y+3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000003CC  LDD R13,Y+4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000003CD  LDD R14,Y+5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000003CE  LDD R15,Y+6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000003CF  LDD R16,Y+7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000003D0  LDD R17,Y+8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000003D1  LDD R18,Y+9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000003D2  LDD R19,Y+10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000003D3  LDD R20,Y+11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000003D4  LDD R21,Y+12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000003D5  LDD R22,Y+13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000003D6  LDD R23,Y+14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000003D7  LDD R24,Y+15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000003D8  LDD R25,Y+16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000003D9  LDD R30,Y+33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000003DA  LDD R31,Y+34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000003DB  ICALL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Indirect call to (Z)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000003DC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000003DD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000003DE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000003DF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000003E0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000003E1  CPSE R24,R1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Compare, skip if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000003E2  RJMP PC+0x0018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319: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for (i = 0; i &lt; g_nSlots; i++)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000003E3  SER R19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000003E4  SUB R6,R19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000003E5  SBC R7,R19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000003E6  LDI R24,0x10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000003E7  ADD R8,R24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000003E8  ADC R9,R1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000003E9  LDS R24,0x0232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000003EB  LDI R25,0x00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000003EC  CP R6,R24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000003ED  CPC R7,R25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000003EE  BRGE PC+0x02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greater or equal, signed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000003EF  RJMP PC-0x004E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327: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return (uint32_t)-1;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000003F0  SER 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000003F1  SER R23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000003F2  SER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000003F3  SER 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000003F4  RJMP PC+0x000A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000003F5  SER 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000003F6  SER R23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000003F7  SER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000003F8  SER 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000003F9  RJMP PC+0x0005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321: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uint32_t addr = gEEPROM + i * NDE_SZ;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000003FA  MOV R22,R2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000003FB  MOV R23,R3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000003FC  MOV R24,R4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000003FD  MOV R25,R5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328: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000003FE  ADIW R28,0x22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000003FF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00000400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00000401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00000402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00000403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00000404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00000405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00000406  POP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00000407  POP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00000408  POP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00000409  POP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0000040A  POP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0000040B  POP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0000040C  POP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0000040D  POP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0000040E  POP 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0000040F  POP 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00000410  POP R7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00000411  POP 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00000412  POP R5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00000413  POP 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00000414  POP R3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00000415  POP R2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00000416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434: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00000417  PUSH 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00000418  PUSH R7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00000419  PUSH 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0000041A  PUSH 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0000041B  PUSH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0000041C  PUSH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0000041D  PUSH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0000041E  PUSH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0000041F  PUSH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00000420  PUSH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00000421  PUSH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00000422  PUSH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00000423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00000424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00000425  IN R28,0x3D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00000426  IN R29,0x3E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00000427  SBIW R28,0x10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from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00000428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00000429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0000042A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0000042B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0000042C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0000042D  MOVW R6,R22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435: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NDE to_add = *(NDE*)(str + 2);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0000042E  LDI R18,0x10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0000042F  MOVW R30,R24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00000430  ADIW R30,0x02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00000431  MOVW R26,R28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00000432  ADIW R26,0x01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00000433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00000434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00000435  DEC 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00000436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436: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to_add.magic = EEPROM_magic;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00000437  LDI R24,0xFC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00000438  MOV R10,R24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00000439  STD Y+1,R24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0000043A  LDI R24,0xFD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0000043B  STD Y+2,R24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0000043C  LDI R24,0xFE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0000043D  STD Y+3,R24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0000043E  LDI R24,0xFA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0000043F  STD Y+4,R24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438: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uint32_t empty_slot_addr = find_if(to_add, slot_empty);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00000440  MOV R0,R31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00000441  LDI R31,0x8C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00000442  MOV R8,R31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00000443  LDI R31,0x00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00000444  MOV R9,R31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00000445  MOV R31,R0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00000446  MOV R0,R31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00000447  LDI R31,0xFD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00000448  MOV R11,R31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00000449  MOV R31,R0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0000044A  MOV R0,R31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0000044B  LDI R31,0xFE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0000044C  MOV R12,R31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0000044D  MOV R31,R0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0000044E  MOV R0,R31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0000044F  LDI R31,0xFA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00000450  MOV R13,R31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00000451  MOV R31,R0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00000452  LDD R14,Y+5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00000453  LDD R15,Y+6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00000454  LDD R16,Y+7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00000455  LDD R17,Y+8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00000456  LDD R18,Y+9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00000457  LDD R19,Y+10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00000458  LDD R20,Y+11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00000459  LDD R21,Y+12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0000045A  LDD R22,Y+13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0000045B  LDD R23,Y+14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0000045C  LDD R24,Y+15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0000045D  LDD R25,Y+16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0000045E  RCALL PC-0x00F2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440: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if (empty_slot_addr != -1)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0000045F  CPI R22,0xFF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00000460  SER 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00000461  CPC R23,R18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00000462  CPC R24,R18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00000463  CPC R25,R18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00000464  BREQ PC+0x0F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442: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EEPROM_write(empty_slot_addr, &amp;to_add, NDE_SZ);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00000465  LDI R18,0x10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00000466  MOVW R20,R28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00000467  SUBI R20,0xFF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00000468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00000469  RCALL PC-0x037D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443: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strcpy(out_str, "11Parameters are added to container");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0000046A  LDI R24,0x24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0000046B  LDI R30,0x02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0000046C  LDI R31,0x01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0000046D  MOVW R26,R6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0000046E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0000046F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00000470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00000471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00000472  RJMP PC+0x0009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447: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strcpy(out_str, "00No free space in EEPROM");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00000473  LDI R24,0x1A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00000474  LDI R30,0x26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00000475  LDI R31,0x01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00000476  MOVW R26,R6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00000477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00000478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00000479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0000047A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448: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0000047B  ADIW R28,0x10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0000047C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0000047D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0000047E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0000047F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00000480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00000481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00000482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00000483  POP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00000484  POP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00000485  POP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00000486  POP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00000487  POP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00000488  POP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00000489  POP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0000048A  POP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0000048B  POP 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0000048C  POP 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0000048D  POP R7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0000048E  POP 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0000048F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452: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00000490  PUSH 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00000491  PUSH R7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00000492  PUSH 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00000493  PUSH 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00000494  PUSH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00000495  PUSH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00000496  PUSH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00000497  PUSH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00000498  PUSH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00000499  PUSH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0000049A  PUSH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0000049B  PUSH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0000049C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0000049D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0000049E  IN R28,0x3D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0000049F  IN R29,0x3E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000004A0  SBIW R28,0x20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from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000004A1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000004A2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000004A3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000004A4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000004A5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000004A6  MOVW R6,R22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453: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NDE to_del = *(NDE*)(str + 2);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000004A7  LDI R18,0x10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000004A8  MOVW R30,R24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000004A9  ADIW R30,0x02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000004AA  MOVW R26,R28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000004AB  ADIW R26,0x01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000004AC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000004AD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000004AE  DEC 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000004AF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454: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uint32_t del_nde_addr = find_if(to_del, e_equal);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000004B0  MOV R0,R31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000004B1  LDI R31,0x47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000004B2  MOV R8,R31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000004B3  LDI R31,0x00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000004B4  MOV R9,R31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000004B5  MOV R31,R0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000004B6  LDD R10,Y+1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000004B7  LDD R11,Y+2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000004B8  LDD R12,Y+3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000004B9  LDD R13,Y+4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000004BA  LDD R14,Y+5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000004BB  LDD R15,Y+6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000004BC  LDD R16,Y+7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000004BD  LDD R17,Y+8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000004BE  LDD R18,Y+9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000004BF  LDD R19,Y+10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000004C0  LDD R20,Y+11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000004C1  LDD R21,Y+12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000004C2  LDD R22,Y+13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000004C3  LDD R23,Y+14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000004C4  LDD R24,Y+15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000004C5  LDD R25,Y+16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000004C6  RCALL PC-0x015A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456: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if (del_nde_addr != (uint32_t)-1)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000004C7  CPI R22,0xFF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000004C8  SER 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000004C9  CPC R23,R18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000004CA  CPC R24,R18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000004CB  CPC R25,R18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000004CC  BREQ PC+0x14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458: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NDE empty = { 0 };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000004CD  MOVW R20,R28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000004CE  SUBI R20,0xEF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000004CF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000004D0  LDI R18,0x10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000004D1  MOVW R30,R20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000004D2  ST Z+,R1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000004D3  DEC 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459: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EEPROM_write(del_nde_addr, &amp;empty, NDE_SZ);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000004D4  BRNE PC-0x02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000004D5  LDI R18,0x10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460: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strcpy(out_str, "11Parameters are deleted from container");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000004D6  RCALL PC-0x03EA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000004D7  LDI R24,0x28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000004D8  LDI R30,0x40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000004D9  LDI R31,0x01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000004DA  MOVW R26,R6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000004DB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000004DC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000004DD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000004DE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 xml:space="preserve">   464: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strcpy(out_str, "00Parameters are not found in container");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000004DF  RJMP PC+0x0009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000004E0  LDI R24,0x28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000004E1  LDI R30,0x68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000004E2  LDI R31,0x01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000004E3  MOVW R26,R6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000004E4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000004E5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000004E6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466: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000004E7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000004E8  ADIW R28,0x20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000004E9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000004EA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000004EB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000004EC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000004ED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000004EE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000004EF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000004F0  POP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000004F1  POP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000004F2  POP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000004F3  POP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000004F4  POP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000004F5  POP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000004F6  POP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000004F7  POP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000004F8  POP 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000004F9  POP 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000004FA  POP R7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000004FB  POP 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</w:t>
      </w:r>
      <w:r w:rsidRPr="00F555CA">
        <w:rPr>
          <w:rFonts w:ascii="Consolas" w:hAnsi="Consolas" w:cs="Consolas"/>
          <w:sz w:val="16"/>
          <w:szCs w:val="16"/>
        </w:rPr>
        <w:t>Нет</w:t>
      </w:r>
      <w:r w:rsidRPr="00F555C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555CA">
        <w:rPr>
          <w:rFonts w:ascii="Consolas" w:hAnsi="Consolas" w:cs="Consolas"/>
          <w:sz w:val="16"/>
          <w:szCs w:val="16"/>
        </w:rPr>
        <w:t>исходного</w:t>
      </w:r>
      <w:r w:rsidRPr="00F555C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555CA">
        <w:rPr>
          <w:rFonts w:ascii="Consolas" w:hAnsi="Consolas" w:cs="Consolas"/>
          <w:sz w:val="16"/>
          <w:szCs w:val="16"/>
        </w:rPr>
        <w:t>файла</w:t>
      </w:r>
      <w:r w:rsidRPr="00F555CA">
        <w:rPr>
          <w:rFonts w:ascii="Consolas" w:hAnsi="Consolas" w:cs="Consolas"/>
          <w:sz w:val="16"/>
          <w:szCs w:val="16"/>
          <w:lang w:val="en-US"/>
        </w:rPr>
        <w:t xml:space="preserve"> --------------------------------------------------------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000004FC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000004FD  PUSH 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000004FE  PUSH R7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000004FF  PUSH 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00000500  PUSH 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00000501  PUSH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00000502  PUSH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00000503  PUSH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00000504  PUSH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00000505  PUSH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00000506  PUSH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00000507  PUSH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00000508  PUSH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00000509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0000050A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0000050B  IN R28,0x3D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0000050C  IN R29,0x3E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0000050D  SBIW R28,0x10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from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0000050E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0000050F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00000510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00000511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00000512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00000513  MOVW R6,R22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488: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NDE x = *(NDE*)(str + 2);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00000514  LDI R18,0x10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00000515  MOVW R30,R24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00000516  ADIW R30,0x02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00000517  MOVW R26,R28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00000518  ADIW R26,0x01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00000519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0000051A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0000051B  DEC 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0000051C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489: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uint32_t secret_addr = find_if(x, e_equal);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0000051D  MOV R0,R31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0000051E  LDI R31,0x47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0000051F  MOV R8,R31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00000520  LDI R31,0x00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00000521  MOV R9,R31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00000522  MOV R31,R0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00000523  LDD R10,Y+1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00000524  LDD R11,Y+2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00000525  LDD R12,Y+3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00000526  LDD R13,Y+4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00000527  LDD R14,Y+5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00000528  LDD R15,Y+6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00000529  LDD R16,Y+7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0000052A  LDD R17,Y+8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0000052B  LDD R18,Y+9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0000052C  LDD R19,Y+10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0000052D  LDD R20,Y+11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0000052E  LDD R21,Y+12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0000052F  LDD R22,Y+13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00000530  LDD R23,Y+14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00000531  LDD R24,Y+15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00000532  LDD R25,Y+16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00000533  RCALL PC-0x01C7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492: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if (secret_addr != -1)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00000534  CPI R22,0xFF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00000535  SER 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00000536  CPC R23,R18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00000537  CPC R24,R18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00000538  CPC R25,R18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00000539  BREQ PC+0x0E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494: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EEPROM_read(secret_addr, &amp;gCurNde, NDE_SZ);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0000053A  LDI R18,0x10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0000053B  LDI R20,0x22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0000053C  LDI R21,0x02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0000053D  RCALL PC-0x03BB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495: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strcpy(out_str, "11Encryption parameters are set");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0000053E  LDI R24,0x20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0000053F  LDI R30,0x90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00000540  LDI R31,0x01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00000541  MOVW R26,R6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00000542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00000543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00000544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00000545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00000546  RJMP PC+0x0009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498: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strcpy(out_str, "00Encryption parameters weren't found");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00000547  LDI R24,0x26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00000548  LDI R30,0xB0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00000549  LDI R31,0x01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0000054A  MOVW R26,R6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0000054B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0000054C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0000054D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0000054E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499: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0000054F  ADIW R28,0x10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00000550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00000551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00000552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00000553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00000554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00000555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00000556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00000557  POP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00000558  POP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00000559  POP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0000055A  POP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0000055B  POP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0000055C  POP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0000055D  POP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0000055E  POP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0000055F  POP 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00000560  POP 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00000561  POP R7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00000562  POP 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00000563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341: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00000564  PUSH 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00000565  PUSH R5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00000566  PUSH 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00000567  PUSH R7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00000568  PUSH 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00000569  PUSH 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0000056A  PUSH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0000056B  PUSH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0000056C  PUSH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0000056D  PUSH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0000056E  PUSH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0000056F  PUSH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00000570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00000571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00000572  RCALL PC+0x0001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00000573  RCALL PC+0x0001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00000574  IN R28,0x3D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00000575  IN R29,0x3E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00000576  MOVW R4,R22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00000577  MOVW R6,R24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00000578  MOVW R8,R18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00000579  MOVW R10,R20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344: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while (exp != 0)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0000057A  OR R18,R19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Logical OR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0000057B  OR R18,R20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Logical OR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0000057C  OR R18,R21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Logical OR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0000057D  BREQ PC+0x2D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0000057E  LDI R24,0x01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0000057F  LDI R25,0x00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00000580  LDI R26,0x00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00000581  LDI R27,0x00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00000582  STD Y+1,R24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00000583  STD Y+2,R25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00000584  STD Y+3,R26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00000585  STD Y+4,R27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346: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if ((exp &amp; 1) != 0)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00000586  SBRS R8,0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Skip if bit in register set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00000587  RJMP PC+0x000F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348: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res = (1u * res * base) % mod;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00000588  MOVW R20,R6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00000589  MOVW R18,R4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0000058A  LDD R22,Y+1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0000058B  LDD R23,Y+2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0000058C  LDD R24,Y+3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0000058D  LDD R25,Y+4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0000058E  RCALL PC+0x0289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0000058F  MOVW R20,R16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00000590  MOVW R18,R14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00000591  RCALL PC+0x0295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00000592  STD Y+1,R22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00000593  STD Y+2,R23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00000594  STD Y+3,R24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00000595  STD Y+4,R25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351: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base = (1u * base * base) % mod;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00000596  MOVW R20,R6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00000597  MOVW R18,R4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00000598  MOVW R24,R6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00000599  MOVW R22,R4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0000059A  RCALL PC+0x027D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0000059B  MOVW R20,R16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0000059C  MOVW R18,R14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0000059D  RCALL PC+0x0289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0000059E  MOVW R4,R22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0000059F  MOVW R6,R24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352: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exp &gt;&gt;= 1;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000005A0  LSR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Logical shift right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000005A1  ROR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Rotate right through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000005A2  ROR 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Rotate right through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000005A3  ROR 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Rotate right through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344: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while (exp != 0)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000005A4  CP R8,R1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000005A5  CPC R9,R1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000005A6  CPC R10,R1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000005A7  CPC R11,R1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000005A8  BRNE PC-0x22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000005A9  RJMP PC+0x0009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342: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uint32_t res = 1;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000005AA  LDI R24,0x01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000005AB  LDI R25,0x00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000005AC  LDI R26,0x00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000005AD  LDI R27,0x00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000005AE  STD Y+1,R24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000005AF  STD Y+2,R25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000005B0  STD Y+3,R26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000005B1  STD Y+4,R27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356: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000005B2  LDD R22,Y+1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000005B3  LDD R23,Y+2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000005B4  LDD R24,Y+3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000005B5  LDD R25,Y+4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000005B6  POP 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000005B7  POP 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000005B8  POP 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000005B9  POP 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000005BA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000005BB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000005BC  POP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000005BD  POP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000005BE  POP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000005BF  POP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000005C0  POP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000005C1  POP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000005C2  POP 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000005C3  POP 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000005C4  POP R7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000005C5  POP 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000005C6  POP R5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000005C7  POP 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000005C8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388: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000005C9  PUSH R2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000005CA  PUSH R3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000005CB  PUSH 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000005CC  PUSH R5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000005CD  PUSH 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000005CE  PUSH R7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000005CF  PUSH 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000005D0  PUSH 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000005D1  PUSH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000005D2  PUSH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000005D3  PUSH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000005D4  PUSH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000005D5  PUSH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000005D6  PUSH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000005D7  PUSH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000005D8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000005D9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000005DA  IN R28,0x3D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000005DB  IN R29,0x3E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000005DC  SBIW R28,0x12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from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000005DD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000005DE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000005DF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000005E0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000005E1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000005E2  MOVW R8,R24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000005E3  MOVW R6,R22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391: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memcpy(out_str, str, offs);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000005E4  LDI R24,0x06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000005E5  MOVW R30,R8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000005E6  MOVW R26,R22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000005E7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000005E8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000005E9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000005EA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392: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uint32_t nIters = *(uint32_t*)(str + 2);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000005EB  MOVW R30,R8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000005EC  LDD R2,Z+2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000005ED  LDD R3,Z+3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000005EE  LDD R4,Z+4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000005EF  LDD R5,Z+5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C:\Users\Nick\Documents\Atmel Studio\7.0\MEGA_GPIO_EXAMPLE2\MEGA_GPIO_EXAMPLE2\Debug/../src/mega_gpio_example.c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399: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for (i = 0; i &lt; nIters; i++)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000005F0  CP R2,R1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000005F1  CPC R3,R1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000005F2  CPC R4,R1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000005F3  CPC R5,R1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000005F4  BREQ PC+0x31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000005F5  MOV R11,R1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400: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out_buf[i] = powmod(buf[i], gCurNde.e, gCurNde.n);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000005F6  MOV R24,R11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000005F7  LDI R25,0x00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000005F8  MOVW R12,R24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000005F9  LSL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Logical Shift Left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000005FA  ROL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Rotate Left Through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000005FB  LDI R31,0x06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000005FC  ADD R12,R31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000005FD  ADC R13,R1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000005FE  ADD R12,R6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000005FF  ADC R13,R7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00000600  LDS R14,0x0226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00000602  LDS R15,0x0227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00000604  LDS R16,0x0228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00000606  LDS R17,0x0229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00000608  LDS R18,0x022A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0000060A  LDS R19,0x022B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0000060C  LDS R20,0x022C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0000060E  LDS R21,0x022D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00000610  MOVW R30,R8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00000611  ADD R30,R24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00000612  ADC R31,R25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00000613  LDD R22,Z+6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00000614  LDI R23,0x00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00000615  LDI R24,0x00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00000616  LDI R25,0x00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00000617  RCALL PC-0x00B3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00000618  MOVW R30,R12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00000619  STD Z+1,R23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0000061A  STD Z+0,R22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399: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for (i = 0; i &lt; nIters; i++)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0000061B  INC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0000061C  MOV R24,R11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0000061D  LDI R25,0x00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0000061E  LDI R26,0x00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0000061F  LDI R27,0x00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00000620  CP R24,R2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00000621  CPC R25,R3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00000622  CPC R26,R4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00000623  CPC R27,R5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00000624  BRCS PC-0x2E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carry set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404: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EEPROM_read(gStatistics_addr, &amp;st, STATS_SZ);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00000625  LDS R22,0x0436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00000627  LDS R23,0x0437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00000629  LDS R24,0x0438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0000062B  LDS R25,0x0439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0000062D  LDI R18,0x12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0000062E  MOVW R20,R28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0000062F  SUBI R20,0xFF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00000630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00000631  RCALL PC-0x04AF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405: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st.nEncryptedBytes += nIters;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00000632  LDD R24,Y+11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00000633  LDD R25,Y+12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00000634  LDD R26,Y+13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00000635  LDD R27,Y+14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00000636  ADD R24,R2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00000637  ADC R25,R3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00000638  ADC R26,R4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00000639  ADC R27,R5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0000063A  STD Y+11,R24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0000063B  STD Y+12,R25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0000063C  STD Y+13,R26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0000063D  STD Y+14,R27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406: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EEPROM_write(gStatistics_addr, &amp;st, STATS_SZ);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0000063E  LDS R22,0x0436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00000640  LDS R23,0x0437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00000642  LDS R24,0x0438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00000644  LDS R25,0x0439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00000646  LDI R18,0x12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00000647  MOVW R20,R28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00000648  SUBI R20,0xFF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00000649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0000064A  RCALL PC-0x055E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407: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0000064B  ADIW R28,0x12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0000064C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0000064D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0000064E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0000064F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00000650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00000651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00000652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00000653  POP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00000654  POP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00000655  POP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00000656  POP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00000657  POP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00000658  POP R12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00000659  POP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0000065A  POP 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0000065B  POP 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0000065C  POP R7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0000065D  POP 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0000065E  POP R5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0000065F  POP 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00000660  POP R3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00000661  POP R2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00000662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411: {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00000663  PUSH R2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00000664  PUSH R3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00000665  PUSH 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00000666  PUSH R5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00000667  PUSH 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00000668  PUSH R7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00000669  PUSH 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0000066A  PUSH 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0000066B  PUSH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0000066C  PUSH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0000066D  PUSH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0000066E  PUSH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0000066F  PUSH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00000670  PUSH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00000671  PUSH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00000672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00000673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00000674  IN R28,0x3D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00000675  IN R29,0x3E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00000676  SBIW R28,0x12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from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00000677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00000678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00000679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0000067A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0000067B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0000067C  MOVW R8,R24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0000067D  MOVW R6,R22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414: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memcpy(out_str, str, offs);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0000067E  LDI R24,0x06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0000067F  MOVW R30,R8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00000680  MOVW R26,R22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00000681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00000682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00000683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00000684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415: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uint32_t nIters = *(uint32_t*)(str + 2);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00000685  MOVW R30,R8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00000686  LDD R2,Z+2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00000687  LDD R3,Z+3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00000688  LDD R4,Z+4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00000689  LDD R5,Z+5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422: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for (i = 0; i &lt; nIters; i++)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0000068A  CP R2,R1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0000068B  CPC R3,R1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0000068C  CPC R4,R1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0000068D  CPC R5,R1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0000068E  BREQ PC+0x30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0000068F  MOV R13,R1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423: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out_buf[i] = powmod(buf[i], gCurNde.d, gCurNde.n);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00000690  MOV R24,R13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00000691  LDI R25,0x00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00000692  MOVW R10,R24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00000693  LDI R31,0x06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00000694  ADD R10,R31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00000695  ADC R11,R1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00000696  ADD R10,R6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00000697  ADC R11,R7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00000698  LDS R14,0x0226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0000069A  LDS R15,0x0227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0000069C  LDS R16,0x0228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0000069E  LDS R17,0x0229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000006A0  LDS R18,0x022E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000006A2  LDS R19,0x022F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000006A4  LDS R20,0x0230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000006A6  LDS R21,0x0231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000006A8  LSL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Logical Shift Left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000006A9  ROL 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Rotate Left Through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000006AA  MOVW R30,R8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000006AB  ADD R30,R24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000006AC  ADC R31,R25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000006AD  LDD R22,Z+6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000006AE  LDD R23,Z+7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000006AF  LDI R24,0x00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000006B0  LDI R25,0x00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000006B1  RCALL PC-0x014D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000006B2  MOVW R30,R10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000006B3  STD Z+0,R22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422: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for (i = 0; i &lt; nIters; i++)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000006B4  INC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000006B5  MOV R24,R13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000006B6  LDI R25,0x00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000006B7  LDI R26,0x00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000006B8  LDI R27,0x00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000006B9  CP R24,R2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000006BA  CPC R25,R3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000006BB  CPC R26,R4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000006BC  CPC R27,R5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000006BD  BRCS PC-0x2D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carry set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427: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EEPROM_read(gStatistics_addr, &amp;st, STATS_SZ);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000006BE  LDS R22,0x0436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000006C0  LDS R23,0x0437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000006C2  LDS R24,0x0438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000006C4  LDS R25,0x0439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000006C6  LDI R18,0x12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000006C7  MOVW R20,R28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000006C8  SUBI R20,0xFF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000006C9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000006CA  RCALL PC-0x0548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428: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st.nDecryptedBytes += nIters;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000006CB  LDD R24,Y+15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000006CC  LDD R25,Y+16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000006CD  LDD R26,Y+17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000006CE  LDD R27,Y+18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000006CF  ADD R24,R2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000006D0  ADC R25,R3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000006D1  ADC R26,R4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000006D2  ADC R27,R5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000006D3  STD Y+15,R24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000006D4  STD Y+16,R25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000006D5  STD Y+17,R26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000006D6  STD Y+18,R27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429: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EEPROM_write(gStatistics_addr, &amp;st, STATS_SZ);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000006D7  LDS R22,0x0436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000006D9  LDS R23,0x0437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000006DB  LDS R24,0x0438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000006DD  LDS R25,0x0439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000006DF  LDI R18,0x12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000006E0  MOVW R20,R28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000006E1  SUBI R20,0xFF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000006E2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000006E3  RCALL PC-0x05F7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430: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000006E4  ADIW R28,0x12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000006E5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000006E6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000006E7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000006E8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000006E9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000006EA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000006EB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000006EC  POP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000006ED  POP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000006EE  POP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000006EF  POP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000006F0  POP 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000006F1  POP R11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000006F2  POP R10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000006F3  POP R9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000006F4  POP R8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000006F5  POP R7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000006F6  POP R6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000006F7  POP R5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000006F8  POP R4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000006F9  POP R3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000006FA  POP R2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000006FB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469: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000006FC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000006FD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000006FE  IN R28,0x3D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000006FF  IN R29,0x3E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00000700  SBIW R28,0x12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from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00000701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00000702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00000703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00000704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00000705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472: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EEPROM_read(gStatistics_addr, &amp;st, STATS_SZ);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00000706  LDS R22,0x0436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00000708  LDS R23,0x0437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0000070A  LDS R24,0x0438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0000070C  LDS R25,0x0439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0000070E  LDI R18,0x12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0000070F  MOVW R20,R28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00000710  SUBI R20,0xFF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00000711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00000712  RCALL PC-0x0590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C:\Users\Nick\Documents\Atmel Studio\7.0\MEGA_GPIO_EXAMPLE2\MEGA_GPIO_EXAMPLE2\Debug/../src/mega_gpio_example.c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473: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st.nRequestNoOpenKey++;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00000713  LDD R24,Y+9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00000714  LDD R25,Y+10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00000715  ADIW R24,0x01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00000716  STD Y+10,R25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00000717  STD Y+9,R24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474: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EEPROM_write(gStatistics_addr, &amp;st, STATS_SZ);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00000718  LDS R22,0x0436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0000071A  LDS R23,0x0437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0000071C  LDS R24,0x0438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0000071E  LDS R25,0x0439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00000720  LDI R18,0x12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00000721  MOVW R20,R28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00000722  SUBI R20,0xFF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00000723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00000724  RCALL PC-0x0638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475: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00000725  ADIW R28,0x12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00000726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00000727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00000728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00000729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0000072A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0000072B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0000072C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0000072D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480: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out_str[0] = out_str[1] = '1';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0000072E  LDI R24,0x31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0000072F  MOVW R30,R22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00000730  STD Z+1,R24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00000731  STD Z+0,R24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481: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EEPROM_read(gStatistics_addr, out_str + 2, STATS_SZ);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00000732  MOVW R20,R22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00000733  SUBI R20,0xFE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00000734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00000735  LDS R22,0x0436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00000737  LDS R23,0x0437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00000739  LDS R24,0x0438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0000073B  LDS R25,0x0439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0000073D  LDI R18,0x12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482: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inc_stat_nook();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0000073E  RCALL PC-0x05BC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0000073F  RJMP PC-0x0043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00000740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503: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00000741  PUSH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00000742  PUSH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00000743  PUSH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00000744  PUSH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00000745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00000746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00000747  IN R28,0x3D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00000748  IN R29,0x3E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00000749  SBIW R28,0x10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from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0000074A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175D2C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175D2C">
        <w:rPr>
          <w:rFonts w:ascii="Consolas" w:hAnsi="Consolas" w:cs="Consolas"/>
          <w:sz w:val="16"/>
          <w:szCs w:val="16"/>
          <w:lang w:val="en-US"/>
        </w:rPr>
        <w:t xml:space="preserve">0000074B  CLI </w:t>
      </w:r>
      <w:r w:rsidRPr="00175D2C">
        <w:rPr>
          <w:rFonts w:ascii="Consolas" w:hAnsi="Consolas" w:cs="Consolas"/>
          <w:sz w:val="16"/>
          <w:szCs w:val="16"/>
          <w:lang w:val="en-US"/>
        </w:rPr>
        <w:tab/>
      </w:r>
      <w:r w:rsidRPr="00175D2C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0000074C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0000074D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0000074E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0000074F  MOVW R14,R22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509: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for (i = 0; i &lt; g_nSlots; i++)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00000750  LDS R24,0x0232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00000752  TST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Test for Zero or Minus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00000753  BREQ PC+0x37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00000754  LDI R16,0x00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00000755  LDI R17,0x00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512: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EEPROM_read(addr, &amp;Nde, NDE_SZ);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00000756  LDI R24,0x10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00000757  MUL R17,R24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Multiply unsigned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00000758  MOVW R18,R0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00000759  CLR 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Clear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0000075A  LDS R24,0x0432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0000075C  LDS R25,0x0433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0000075E  LDS R26,0x0434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00000760  LDS R27,0x0435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00000762  MOVW R22,R24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00000763  MOVW R24,R26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00000764  ADD R22,R18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00000765  ADC R23,R19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00000766  ADC R24,R1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00000767  ADC R25,R1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00000768  LDI R18,0x10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00000769  MOVW R20,R28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0000076A  SUBI R20,0xFF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0000076B  SBCI R21,0xFF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0000076C  RCALL PC-0x05EA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514: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if (Nde.magic == EEPROM_magic)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0000076D  LDD R24,Y+1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0000076E  LDD R25,Y+2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0000076F  LDD R26,Y+3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00000770  LDD R27,Y+4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00000771  CPI R24,0xFC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00000772  SBCI R25,0xFD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00000773  SBCI R26,0xFE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00000774  SBCI R27,0xFA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00000775  BRNE PC+0x10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515: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out[k++] = Nde.e;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00000776  MOVW R30,R14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00000777  LDI R24,0x04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00000778  MUL R16,R24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Multiply unsigned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00000779  ADD R30,R0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0000077A  ADC R31,R1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0000077B  CLR 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Clear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0000077C  LDD R24,Y+9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0000077D  LDD R25,Y+10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0000077E  LDD R26,Y+11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0000077F  LDD R27,Y+12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00000780  STD Z+0,R24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00000781  STD Z+1,R25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00000782  STD Z+2,R26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00000783  STD Z+3,R27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00000784  SUBI R16,0xFF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509: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for (i = 0; i &lt; g_nSlots; i++)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00000785  SUBI R17,0xFF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00000786  LDS R24,0x0232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00000788  CP R17,R24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517: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inc_stat_nook();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00000789  BRCS PC-0x33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carry set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0000078A  RCALL PC-0x008E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518: }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0000078B  ADIW R28,0x10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0000078C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0000078D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0000078E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0000078F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00000790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00000791  POP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00000792  POP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00000793  POP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00000794  POP 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00000795  POP R15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00000796  POP 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Pop register from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00000797  RET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Subroutine return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539: {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00000798  PUSH 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00000799  PUSH 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Push register on stack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0000079A  IN R28,0x3D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0000079B  IN R29,0x3E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0000079C  SUBI R28,0xFC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0000079D  SBCI R29,0x01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0000079E  IN R0,0x3F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 from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0000079F  CLI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Disable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000007A0  OUT 0x3E,R29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000007A1  OUT 0x3F,R0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000007A2  OUT 0x3D,R28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540: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DDRA = 0xFF;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000007A3  SER 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542: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EEPROM_init();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000007A4  OUT 0x1A,R17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543: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PORTA = 0x01;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000007A5  RCALL PC-0x06E7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545: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CryptInit();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000007A6  LDI R24,0x01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546: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PORTA = 0x02;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000007A7  OUT 0x1B,R24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548: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USART_Init();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000007A8  RCALL PC-0x04D5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000007A9  LDI R24,0x02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 xml:space="preserve">   549: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PORTA = 0xFF;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000007AA  OUT 0x1B,R24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c:\program files (x86)\atmel\studio\7.0\toolchain\avr8\avr8-gnu-toolchain\avr\include\util/delay.h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187: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__builtin_avr_delay_cycles(__ticks_dc);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000007AB  RCALL PC-0x0590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000007AC  OUT 0x1B,R17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000007AD  SER 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000007AE  LDI R24,0x34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000007AF  LDI R25,0x0C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000007B0  SUBI R18,0x01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000007B1  SBCI R24,0x00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c:\program files (x86)\atmel\studio\7.0\toolchain\avr8\avr8-gnu-toolchain\avr\include\util/delay.h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000007B2  SBCI R25,0x00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000007B3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C:\Users\Nick\Documents\Atmel Studio\7.0\MEGA_GPIO_EXAMPLE2\MEGA_GPIO_EXAMPLE2\Debug/../src/mega_gpio_example.c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552: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PORTA = 0;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000007B4  RJMP PC+0x0001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554: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sei();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000007B5  NOP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No operation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561: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char readBuf[BUF_SZ] = { 0 }, writeBuf[BUF_SZ] = { 0 };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000007B6  OUT 0x1B,R1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Out to I/O location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000007B7  SEI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Global Interrupt Enable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000007B8  MOVW R16,R28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000007B9  SUBI R16,0x01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000007BA  SBCI R17,0xFF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000007BB  MOV R0,R31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000007BC  LDI R31,0xFE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000007BD  MOV R13,R31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000007BE  MOV R31,R0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000007BF  MOVW R30,R28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559: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if (USART_data_ready())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000007C0  ADIW R30,0x01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immediate to word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000007C1  MOVW R14,R30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000007C2  LDS R24,0x0234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direct from data space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C:\Users\Nick\Documents\Atmel Studio\7.0\MEGA_GPIO_EXAMPLE2\MEGA_GPIO_EXAMPLE2\Debug/../src/mega_gpio_example.c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000007C4  TST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Test for Zero or Minus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561: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char readBuf[BUF_SZ] = { 0 }, writeBuf[BUF_SZ] = { 0 };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000007C5  BRNE PC+0x02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000007C6  RJMP PC+0x0047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000007C7  MOVW R30,R16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000007C8  MOV R18,R13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000007C9  ST Z+,R1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000007CA  DEC 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000007CB  BRNE PC-0x02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000007CC  MOVW R30,R14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000007CD  MOV R18,R13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562: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USART_read_data(readBuf);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000007CE  ST Z+,R1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000007CF  DEC 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000007D0  BRNE PC-0x02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566: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if (opcode &gt; '8' || opcode &lt; '0')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000007D1  MOVW R24,R16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000007D2  RCALL PC-0x0598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000007D3  MOVW R30,R16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000007D4  LDD R24,Z+0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C:\Users\Nick\Documents\Atmel Studio\7.0\MEGA_GPIO_EXAMPLE2\MEGA_GPIO_EXAMPLE2\Debug/../src/mega_gpio_example.c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000007D5  SUBI R24,0x30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567: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strcpy(writeBuf, "00Operation code is invalid");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000007D6  CPI R24,0x09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000007D7  BRCS PC+0x0A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carry set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000007D8  LDI R24,0x1C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000007D9  LDI R30,0xD6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000007DA  LDI R31,0x01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000007DB  MOVW R26,R14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000007DC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000007DD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000007DE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571: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if (CommandTable[opcode].argc != readBuf[1])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000007DF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000007E0  RJMP PC+0x002A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000007E1  LDI R25,0x00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000007E2  MOVW R30,R24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000007E3  LSL R30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Logical Shift Left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000007E4  ROL 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Rotate Left Through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000007E5  ADD R30,R24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C:\Users\Nick\Documents\Atmel Studio\7.0\MEGA_GPIO_EXAMPLE2\MEGA_GPIO_EXAMPLE2\Debug/../src/mega_gpio_example.c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000007E6  ADC R31,R25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000007E7  SUBI R30,0xA0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000007E8  SBCI R31,0xFF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000007E9  LDD R20,Z+2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000007EA  LDI R21,0x00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lastRenderedPageBreak/>
        <w:t>000007EB  MOVW R30,R16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000007EC  LDD R18,Z+1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000007ED  MOV R0,R18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000007EE  LSL 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Logical Shift Left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000007EF  SBC R19,R19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000007F0  CP R20,R18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572: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strcpy(writeBuf, "00This function has another count of arguments");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000007F1  CPC R21,R19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Compare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000007F2  BREQ PC+0x0A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000007F3  LDI R24,0x2F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000007F4  LDI R30,0xF2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000007F5  LDI R31,0x01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000007F6  MOVW R26,R14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 C:\Users\Nick\Documents\Atmel Studio\7.0\MEGA_GPIO_EXAMPLE2\MEGA_GPIO_EXAMPLE2\Debug/../src/mega_gpio_example.c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000007F7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000007F8  ST X+,R0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Store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000007F9  DEC 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Decrement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574: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CommandTable[opcode].handler(readBuf, writeBuf);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000007FA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000007FB  RJMP PC+0x000F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000007FC  MOVW R30,R24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000007FD  LSL R30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Logical Shift Left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000007FE  ROL 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Rotate Left Through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000007FF  ADD R24,R30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without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00000800  ADC R25,R31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Add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00000801  MOVW R30,R24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00000802  SUBI R30,0xA0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00000803  SBCI R31,0xFF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00000804  LD R0,Z+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and postincrement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00000805  LDD R31,Z+0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indirect with displacement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00000806  MOV R30,R0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577: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USART_write_data(writeBuf);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00000807  MOVW R22,R14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---C:\Users\Nick\Documents\Atmel Studio\7.0\MEGA_GPIO_EXAMPLE2\MEGA_GPIO_EXAMPLE2\Debug/../src/mega_gpio_example.c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00000808  MOVW R24,R16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00000809  ICALL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Indirect call to (Z)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0000080A  MOVW R24,R14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Copy register pair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---c:\program files (x86)\atmel\studio\7.0\toolchain\avr8\avr8-gnu-toolchain\avr\include\util/delay.h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 xml:space="preserve">   187: </w:t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>__builtin_avr_delay_cycles(__ticks_dc);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0000080B  RCALL PC-0x0552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call subroutine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0000080C  RJMP PC-0x004A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Relative jump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0000080D  SER R31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Set Register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0000080E  LDI R18,0xE1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0000080F  LDI R24,0x04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Load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00000810  SUBI R31,0x01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00000811  SBCI R18,0x00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00000812  SBCI R24,0x00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Subtract immediate with carry </w:t>
      </w:r>
    </w:p>
    <w:p w:rsidR="00F555CA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  <w:lang w:val="en-US"/>
        </w:rPr>
      </w:pPr>
      <w:r w:rsidRPr="00F555CA">
        <w:rPr>
          <w:rFonts w:ascii="Consolas" w:hAnsi="Consolas" w:cs="Consolas"/>
          <w:sz w:val="16"/>
          <w:szCs w:val="16"/>
          <w:lang w:val="en-US"/>
        </w:rPr>
        <w:t>00000813  BRNE PC-0x03</w:t>
      </w:r>
      <w:r w:rsidRPr="00F555CA">
        <w:rPr>
          <w:rFonts w:ascii="Consolas" w:hAnsi="Consolas" w:cs="Consolas"/>
          <w:sz w:val="16"/>
          <w:szCs w:val="16"/>
          <w:lang w:val="en-US"/>
        </w:rPr>
        <w:tab/>
      </w:r>
      <w:r w:rsidRPr="00F555CA">
        <w:rPr>
          <w:rFonts w:ascii="Consolas" w:hAnsi="Consolas" w:cs="Consolas"/>
          <w:sz w:val="16"/>
          <w:szCs w:val="16"/>
          <w:lang w:val="en-US"/>
        </w:rPr>
        <w:tab/>
        <w:t xml:space="preserve">Branch if not equal </w:t>
      </w:r>
    </w:p>
    <w:p w:rsidR="00207A8B" w:rsidRPr="00F555CA" w:rsidRDefault="00F555CA" w:rsidP="00F555CA">
      <w:pPr>
        <w:spacing w:after="0" w:line="240" w:lineRule="auto"/>
        <w:ind w:left="567"/>
        <w:jc w:val="left"/>
        <w:rPr>
          <w:rFonts w:ascii="Consolas" w:hAnsi="Consolas" w:cs="Consolas"/>
          <w:sz w:val="16"/>
          <w:szCs w:val="16"/>
        </w:rPr>
      </w:pPr>
      <w:r w:rsidRPr="00F555CA">
        <w:rPr>
          <w:rFonts w:ascii="Consolas" w:hAnsi="Consolas" w:cs="Consolas"/>
          <w:sz w:val="16"/>
          <w:szCs w:val="16"/>
        </w:rPr>
        <w:t>00000814  RJMP PC+0x0001</w:t>
      </w:r>
      <w:r w:rsidRPr="00F555CA">
        <w:rPr>
          <w:rFonts w:ascii="Consolas" w:hAnsi="Consolas" w:cs="Consolas"/>
          <w:sz w:val="16"/>
          <w:szCs w:val="16"/>
        </w:rPr>
        <w:tab/>
      </w:r>
      <w:r w:rsidRPr="00F555CA">
        <w:rPr>
          <w:rFonts w:ascii="Consolas" w:hAnsi="Consolas" w:cs="Consolas"/>
          <w:sz w:val="16"/>
          <w:szCs w:val="16"/>
        </w:rPr>
        <w:tab/>
        <w:t>Relative jump</w:t>
      </w:r>
    </w:p>
    <w:p w:rsidR="00F555CA" w:rsidRPr="00175D2C" w:rsidRDefault="00F555CA" w:rsidP="00207A8B"/>
    <w:p w:rsidR="00207A8B" w:rsidRDefault="00207A8B" w:rsidP="00207A8B">
      <w:pPr>
        <w:pStyle w:val="1"/>
        <w:numPr>
          <w:ilvl w:val="0"/>
          <w:numId w:val="0"/>
        </w:numPr>
        <w:ind w:left="709" w:firstLine="8363"/>
        <w:jc w:val="center"/>
        <w:rPr>
          <w:b w:val="0"/>
        </w:rPr>
      </w:pPr>
      <w:r>
        <w:t>Приложение 3</w:t>
      </w:r>
      <w:r>
        <w:br/>
      </w:r>
      <w:r w:rsidRPr="001E3698">
        <w:rPr>
          <w:b w:val="0"/>
        </w:rPr>
        <w:t>Комментир</w:t>
      </w:r>
      <w:r>
        <w:rPr>
          <w:b w:val="0"/>
        </w:rPr>
        <w:t>ованный листинг программы для ПЭВМ</w:t>
      </w:r>
      <w:r w:rsidRPr="001E3698">
        <w:rPr>
          <w:b w:val="0"/>
        </w:rPr>
        <w:t xml:space="preserve"> на языке Си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#define _CRT_SECURE_NO_WARNINGS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#include &lt;Windows.h&gt;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#include &lt;stdio.h&gt;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#include &lt;stdint.h&gt;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#include &lt;string.h&gt;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#include &lt;time.h&gt;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#include &lt;stdlib.h&gt;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/*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// n = 30353, e = 185, d = 18317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1) Setup Com properties: baud, bits ...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2) use command string when using program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Debug: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n  e  d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add: COM4 add 16 32 64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 xml:space="preserve">del: COM4 del 16 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set: COM4 set 16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 xml:space="preserve">stats: COM4 stats 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encrypt: COM4 enc in out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decrypt: COM4 dec in out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*/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#define BUF_SZ 254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#define F_CPU 8000000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typedef struct stats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uint32_t magic;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uint32_t nEncrypt;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uint32_t nDecrypt;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uint32_t nRequestNoOpenKey;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uint32_t nEncryptedBytes;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uint32_t nDecryptedBytes;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 STATS;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typedef struct nde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uint32_t magic;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uint32_t n;</w:t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// module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uint32_t e;</w:t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// open key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uint32_t d;</w:t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// secret key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 NDE;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HANDLE ComPort = NULL;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void InitComPort(char *com_name)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DCB PORT_dcb;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ComPort = CreateFile(com_name, GENERIC_READ | GENERIC_WRITE, 0, NULL, OPEN_EXISTING, FILE_ATTRIBUTE_NORMAL, NULL);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printf("\nPort %s is opened\n", com_name);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// Set COM config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PORT_dcb.BaudRate = CBR_9600;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PORT_dcb.StopBits = ONESTOPBIT;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PORT_dcb.fParity = NOPARITY;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PORT_dcb.ByteSize = 8;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printf("Baud = %d\n\n", CBR_9600);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SetCommState(ComPort, &amp;PORT_dcb);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void RequestResponse(char str[BUF_SZ], char rstr[BUF_SZ])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DWORD bytes, bytes_w;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WriteFile(ComPort, str, BUF_SZ, &amp;bytes_w, NULL);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ReadFile(ComPort, rstr, BUF_SZ, &amp;bytes, NULL);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Sleep(1);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void EEPROM_clear()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char str[BUF_SZ] = { 0 };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char rstr[BUF_SZ] = { 0 };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memset(str, 0, BUF_SZ);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memset(rstr, 0, BUF_SZ);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str[0] = '8';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str[1] = '0';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RequestResponse(str, rstr);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(str[0] == '0')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printf("Failure: %s\n", rstr + 2);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else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printf("Success: %s\n", rstr + 2);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void EEPROM_keys()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char str[BUF_SZ] = { 0 };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char rstr[BUF_SZ] = { 0 };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memset(str, 0, BUF_SZ);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memset(rstr, 0, BUF_SZ);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str[0] = '7';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str[1] = '0';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RequestResponse(str, rstr);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(str[0] == '0' &amp;&amp; str[1] == '0')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printf("Failure: %s\n", rstr + 2);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else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printf("Available open keys in EEPROM:\n");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uint32_t *p = (uint32_t *)rstr;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for (p = (uint32_t *)rstr; *p != 0 &amp;&amp; (char *)p - rstr &lt; BUF_SZ; p++)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printf("%d) { e = %u }\n", 1 + ((char *)p - rstr) / sizeof(uint32_t), *p);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printf("\n");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// show statistics recorded in EEPROM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void ShowCryptStats()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char str[BUF_SZ] = { 0 };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char rstr[BUF_SZ] = { 0 };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str[0] = '5';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str[1] = '0';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RequestResponse(str, rstr);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struct stats* s = (struct stats*)(rstr + 2);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printf("Statistics:\n\n"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"Number of encryption operations = %d\n"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"Number of decryption operations = %d\n"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"Number of requests without open key usage = %d\n"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"Number of encrypted bytes = %d\n"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"Number of decrypted bytes = %d\n",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s-&gt;nEncrypt, s-&gt;nDecrypt, s-&gt;nRequestNoOpenKey, 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s-&gt;nEncryptedBytes, s-&gt;nDecryptedBytes);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// opcode - operation code, argc - number of arguments, n e d - rsa, enc - mode encrypt/decrypt used in CryptPrepare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uint8_t CryptParams(int opcode, int argc, char *n = 0, char* e = 0, char *d = 0, char enc = '0')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char str[BUF_SZ] = { 0 };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char rstr[BUF_SZ] = { 0 };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struct nde Nde;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Nde.magic = 0;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Nde.d = (d == 0) ? 0 : atoi(d);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Nde.e = (e == 0) ? 0 : atoi(e);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Nde.n = (n == 0) ? 0 : atoi(n);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str[0] = opcode;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str[1] = argc;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(d == 0 &amp;&amp; n == 0 &amp;&amp; e == 0)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str[2] = enc;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else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*(struct nde*)&amp;str[2] = Nde;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RequestResponse(str, rstr);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uint8_t *err = (uint8_t*)rstr;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(*err == '1')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printf("Success: %s\n", rstr + 2);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else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printf("Failure: %s\n", rstr + 2);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return *err - '0';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void usage(char *s = 0)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if (s) 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printf("Unknown command '%s'\n", s);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printf("Available commands:\n");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printf("1) To add parameters n, e, d enter 'add &lt;n&gt; &lt;e&gt; &lt;d&gt;'\n");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printf("2) To delete parameters n, e, d enter 'del &lt;e&gt;'\n");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printf("3) To set default parameters n, e, d enter 'set &lt;e&gt;'\n");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printf("4) To show statistics enter 'stats'\n");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printf("5) To clear all EEPROM enter 'clear'\n");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printf("6) To see the list of public keys 'keys'\n");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printf("7) To generate RSA parameters enter 'gen'\n");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printf("8) To encrypt text enter 'encrypt &lt;filename in&gt; &lt;filename out&gt;'\n");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printf("9) To decrypt text enter 'decrypt &lt;filename in&gt; &lt;filename out&gt;'\n\n");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/////////////// RSA keys generation .. not successfull as expected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#pragma region Gen_rsa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uint32_t powmod(uint32_t base, uint32_t exp, uint32_t mod)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uint32_t res = 1;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while (exp != 0)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((exp &amp; 1) != 0)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res = (1u * res * base) % mod;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base = (1u * base * base) % mod;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exp &gt;&gt;= 1;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return res;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int gcdex(int a, int b, int &amp; x, int &amp; y) 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(a == 0) 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x = 0; y = 1;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return b;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int x1, y1;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int d = gcdex(b%a, a, x1, y1);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x = y1 - (b / a) * x1;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y = x1;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return d;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int powmod_reverse(int a, int m)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int x, y;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int g = gcdex(a, m, x, y);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(g != 1)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return 0;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else 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x = (x % m + m) % m;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return x;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int Prime(unsigned a)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unsigned long i;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(a == 2)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return 1;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(a == 0 || a == 1 || a % 2 == 0)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return 0;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for (i = 3; i*i &lt;= a &amp;&amp; a % i; i += 2);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return i*i &gt; a;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int gcd(int a, int b)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while (a != 0 &amp;&amp; b != 0)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(a &gt; b)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a = a % b;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else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b = b % a;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return a + b;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void generate_rsa()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srand(time(0));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int p = 100 + rand() % 300;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int q = 100 + rand() % 300;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int flag = 0;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int n, e, d;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while (flag != 1 || p * q &lt; 255 || p * q &gt; (uint16_t)-1)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flag = 1;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while (!Prime(p)) p++;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while (!Prime(q)) q++;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int fiN = (p - 1) * (q - 1);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 = (p + q) / 2;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while (gcd(e, fiN) != 1) e++;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d = powmod_reverse(e, fiN);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n = p * q;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//printf("p = %d, q = %d, n = %d, e = %u, d = %u\n", p, q, n, e, d);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for (int i = 0; i &lt; n; i++)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unsigned int c = i;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unsigned int a = powmod(c, e, n);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unsigned int b = powmod(a, d, n);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(b != c)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 = 100 + rand() % 400;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q = 100 + rand() % 400;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flag = 0;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break;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printf("p = %d, q = %d, n = %d, e = %u, d = %u\n", p, q, n, e, d);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#pragma endregion Gen_rsa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// encryption: uint8_t -&gt; uint16_t done by rsa algorithm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void EncryptText(char in[BUF_SZ], char out[BUF_SZ], uint8_t mode)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FILE *fin = fopen(in, "rb");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(fin == 0)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printf("File %s not found\n", in);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return;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FILE *fout = fopen(out, "wb");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int offs = sizeof(uint8_t) + sizeof(uint8_t) + sizeof(uint32_t);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char buf[BUF_SZ];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char cbuf[BUF_SZ];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buf[0] = '0';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buf[1] = '2';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size_t read = fread(buf + offs, sizeof(char), (BUF_SZ - offs) / 2, fin);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while (read != 0)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*(uint32_t*)(buf + 2) = read;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RequestResponse(buf, cbuf);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fwrite(cbuf + offs, sizeof(char), 2 * read, fout);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read = fread(buf + offs, sizeof(char), (BUF_SZ - offs) / 2, fin);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printf("Encryption from file '%s' to file '%s' is finished\n", in,  out);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fclose(fin);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fclose(fout);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// decryption: uint16_t -&gt; uint8_t done by rsa algorithm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void DecryptText(char in[BUF_SZ], char out[BUF_SZ], uint8_t mode)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FILE *fin = fopen(in, "rb");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(fin == 0)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printf("File %s not found\n", in);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return;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FILE *fout = fopen(out, "wb");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  <w:t>int offs = sizeof(uint8_t) + sizeof(uint8_t) + sizeof(uint32_t);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char buf[BUF_SZ];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char cbuf[BUF_SZ];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buf[0] = '1';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buf[1] = '2';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size_t read = fread(buf + offs, sizeof(char), (BUF_SZ - offs), fin);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while (read != 0)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*(uint32_t*)(buf + 2) = read / 2;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RequestResponse(buf, cbuf);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fwrite(cbuf + offs, sizeof(char), read / 2, fout);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read = fread(buf + offs, sizeof(char), (BUF_SZ - offs), fin);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printf("Decryption from file '%s' to file '%s' is finished\n", in, out);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fclose(fin);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fclose(fout);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int main(int argc, char** argv)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(argc &gt; 2 &amp;&amp; !strncmp("COM", argv[1], 3))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InitComPort(argv[1]);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printf("Operation '%s'\n", argv[2]);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else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usage();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return 1;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// file path - 1, com port name - 2, com name - 3 args - 4+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switch (argc)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// 1 arg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case 3: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(!strcmp(argv[2], "stats"))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ShowCryptStats();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else if (!strcmp(argv[2], "gen"))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generate_rsa();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else if (!strcmp(argv[2], "clear"))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EEPROM_clear();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else if (!strcmp(argv[2], "keys"))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EEPROM_keys();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else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usage(argv[2]);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break;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// SetCryptParameters or DelCryptParameters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case 4: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(!strcmp(argv[2], "set"))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CryptParams('4', '1', 0, argv[3]);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else if (!strcmp(argv[2], "del"))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CryptParams('3', '1', 0, argv[3]);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else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usage(argv[2]);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break;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// DecryptText or EncryptText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case 5: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(!strcmp("encrypt", argv[2]) || !strcmp("enc", argv[2]))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(CryptParams('6', '1'))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EncryptText(argv[3], argv[4], 0);</w:t>
      </w:r>
    </w:p>
    <w:p w:rsidR="00C56D77" w:rsidRPr="00175D2C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75D2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56D77" w:rsidRPr="00175D2C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5D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75D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75D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>else if (!strcmp("decrypt", argv[2]) || !strcmp("dec", argv[2]))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(CryptParams('6', '1', 0, 0, 0, '1'))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DecryptText(argv[3], argv[4], 1);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else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usage(argv[2]);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break;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// AddCryptParameters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case 6: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if (!strcmp(argv[2], "add"))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CryptParams('2', '3', argv[3], argv[4], argv[5]);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else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usage(argv[2]);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break;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  <w:t>default: usage(argv[2]); break;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</w:rPr>
      </w:pPr>
      <w:r w:rsidRPr="00C56D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56D77">
        <w:rPr>
          <w:rFonts w:ascii="Consolas" w:hAnsi="Consolas" w:cs="Consolas"/>
          <w:color w:val="000000"/>
          <w:sz w:val="16"/>
          <w:szCs w:val="16"/>
        </w:rPr>
        <w:t>}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</w:rPr>
      </w:pP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</w:rPr>
      </w:pPr>
      <w:r w:rsidRPr="00C56D77">
        <w:rPr>
          <w:rFonts w:ascii="Consolas" w:hAnsi="Consolas" w:cs="Consolas"/>
          <w:color w:val="000000"/>
          <w:sz w:val="16"/>
          <w:szCs w:val="16"/>
        </w:rPr>
        <w:tab/>
        <w:t>CloseHandle(ComPort);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</w:rPr>
      </w:pPr>
      <w:r w:rsidRPr="00C56D77">
        <w:rPr>
          <w:rFonts w:ascii="Consolas" w:hAnsi="Consolas" w:cs="Consolas"/>
          <w:color w:val="000000"/>
          <w:sz w:val="16"/>
          <w:szCs w:val="16"/>
        </w:rPr>
        <w:tab/>
        <w:t>return 0;</w:t>
      </w:r>
    </w:p>
    <w:p w:rsidR="00C56D77" w:rsidRPr="00C56D77" w:rsidRDefault="00C56D77" w:rsidP="00C56D77">
      <w:pPr>
        <w:pStyle w:val="HTML"/>
        <w:ind w:left="567"/>
        <w:rPr>
          <w:rFonts w:ascii="Consolas" w:hAnsi="Consolas" w:cs="Consolas"/>
          <w:color w:val="000000"/>
          <w:sz w:val="16"/>
          <w:szCs w:val="16"/>
        </w:rPr>
      </w:pPr>
      <w:r w:rsidRPr="00C56D77">
        <w:rPr>
          <w:rFonts w:ascii="Consolas" w:hAnsi="Consolas" w:cs="Consolas"/>
          <w:color w:val="000000"/>
          <w:sz w:val="16"/>
          <w:szCs w:val="16"/>
        </w:rPr>
        <w:t>}</w:t>
      </w:r>
    </w:p>
    <w:p w:rsidR="001E3698" w:rsidRDefault="001E3698" w:rsidP="00C56D77">
      <w:pPr>
        <w:ind w:left="284"/>
      </w:pPr>
    </w:p>
    <w:sectPr w:rsidR="001E3698" w:rsidSect="00F81D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567" w:right="567" w:bottom="567" w:left="567" w:header="510" w:footer="397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40E" w:rsidRDefault="0011640E" w:rsidP="004C6B09">
      <w:pPr>
        <w:spacing w:after="0" w:line="240" w:lineRule="auto"/>
      </w:pPr>
      <w:r>
        <w:separator/>
      </w:r>
    </w:p>
  </w:endnote>
  <w:endnote w:type="continuationSeparator" w:id="1">
    <w:p w:rsidR="0011640E" w:rsidRDefault="0011640E" w:rsidP="004C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059" w:rsidRDefault="00E86059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55405272"/>
      <w:docPartObj>
        <w:docPartGallery w:val="Page Numbers (Bottom of Page)"/>
        <w:docPartUnique/>
      </w:docPartObj>
    </w:sdtPr>
    <w:sdtContent>
      <w:p w:rsidR="00175D2C" w:rsidRDefault="000E04F9">
        <w:pPr>
          <w:pStyle w:val="a9"/>
          <w:jc w:val="right"/>
        </w:pPr>
        <w:fldSimple w:instr="PAGE   \* MERGEFORMAT">
          <w:r w:rsidR="000412EC">
            <w:rPr>
              <w:noProof/>
            </w:rPr>
            <w:t>43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b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6" w:type="dxa"/>
        <w:right w:w="6" w:type="dxa"/>
      </w:tblCellMar>
      <w:tblLook w:val="04A0"/>
    </w:tblPr>
    <w:tblGrid>
      <w:gridCol w:w="1424"/>
      <w:gridCol w:w="1406"/>
      <w:gridCol w:w="1712"/>
      <w:gridCol w:w="1702"/>
      <w:gridCol w:w="2243"/>
      <w:gridCol w:w="2297"/>
    </w:tblGrid>
    <w:tr w:rsidR="00175D2C" w:rsidRPr="00B94CA0" w:rsidTr="007C4530">
      <w:tc>
        <w:tcPr>
          <w:tcW w:w="660" w:type="pct"/>
        </w:tcPr>
        <w:p w:rsidR="00175D2C" w:rsidRPr="007C4530" w:rsidRDefault="00175D2C" w:rsidP="00B94CA0">
          <w:pPr>
            <w:pStyle w:val="a9"/>
            <w:spacing w:line="276" w:lineRule="auto"/>
            <w:rPr>
              <w:szCs w:val="26"/>
            </w:rPr>
          </w:pPr>
          <w:r w:rsidRPr="007C4530">
            <w:rPr>
              <w:szCs w:val="26"/>
            </w:rPr>
            <w:t>Выполнили:</w:t>
          </w:r>
        </w:p>
      </w:tc>
      <w:tc>
        <w:tcPr>
          <w:tcW w:w="1446" w:type="pct"/>
          <w:gridSpan w:val="2"/>
        </w:tcPr>
        <w:p w:rsidR="00175D2C" w:rsidRPr="007C4530" w:rsidRDefault="00175D2C" w:rsidP="00B94CA0">
          <w:pPr>
            <w:pStyle w:val="a9"/>
            <w:spacing w:line="276" w:lineRule="auto"/>
            <w:rPr>
              <w:szCs w:val="26"/>
            </w:rPr>
          </w:pPr>
          <w:r w:rsidRPr="007C4530">
            <w:rPr>
              <w:szCs w:val="26"/>
            </w:rPr>
            <w:t xml:space="preserve">студент группы </w:t>
          </w:r>
          <w:r w:rsidRPr="003E4A00">
            <w:rPr>
              <w:szCs w:val="26"/>
            </w:rPr>
            <w:t>33508</w:t>
          </w:r>
          <w:r w:rsidRPr="007C4530">
            <w:rPr>
              <w:color w:val="FF0000"/>
              <w:szCs w:val="26"/>
            </w:rPr>
            <w:t>/1</w:t>
          </w:r>
        </w:p>
      </w:tc>
      <w:tc>
        <w:tcPr>
          <w:tcW w:w="1829" w:type="pct"/>
          <w:gridSpan w:val="2"/>
          <w:tcBorders>
            <w:bottom w:val="single" w:sz="4" w:space="0" w:color="auto"/>
          </w:tcBorders>
        </w:tcPr>
        <w:p w:rsidR="00175D2C" w:rsidRPr="007C4530" w:rsidRDefault="00175D2C" w:rsidP="00B94CA0">
          <w:pPr>
            <w:pStyle w:val="a9"/>
            <w:spacing w:line="276" w:lineRule="auto"/>
            <w:rPr>
              <w:szCs w:val="26"/>
            </w:rPr>
          </w:pPr>
        </w:p>
      </w:tc>
      <w:tc>
        <w:tcPr>
          <w:tcW w:w="1065" w:type="pct"/>
        </w:tcPr>
        <w:p w:rsidR="00175D2C" w:rsidRPr="007C4530" w:rsidRDefault="00175D2C" w:rsidP="00EA2017">
          <w:pPr>
            <w:pStyle w:val="a9"/>
            <w:spacing w:line="276" w:lineRule="auto"/>
            <w:rPr>
              <w:color w:val="FF0000"/>
              <w:szCs w:val="26"/>
            </w:rPr>
          </w:pPr>
          <w:r>
            <w:rPr>
              <w:color w:val="FF0000"/>
              <w:szCs w:val="26"/>
            </w:rPr>
            <w:t>Н.Н</w:t>
          </w:r>
          <w:r w:rsidRPr="007C4530">
            <w:rPr>
              <w:color w:val="FF0000"/>
              <w:szCs w:val="26"/>
            </w:rPr>
            <w:t>. </w:t>
          </w:r>
          <w:r>
            <w:rPr>
              <w:color w:val="FF0000"/>
              <w:szCs w:val="26"/>
            </w:rPr>
            <w:t>Елисеев</w:t>
          </w:r>
        </w:p>
      </w:tc>
    </w:tr>
    <w:tr w:rsidR="00175D2C" w:rsidRPr="00B94CA0" w:rsidTr="007C4530">
      <w:tc>
        <w:tcPr>
          <w:tcW w:w="660" w:type="pct"/>
        </w:tcPr>
        <w:p w:rsidR="00175D2C" w:rsidRPr="00B94CA0" w:rsidRDefault="00175D2C" w:rsidP="007C4530">
          <w:pPr>
            <w:pStyle w:val="a9"/>
            <w:spacing w:line="20" w:lineRule="atLeast"/>
            <w:rPr>
              <w:sz w:val="16"/>
            </w:rPr>
          </w:pPr>
        </w:p>
      </w:tc>
      <w:tc>
        <w:tcPr>
          <w:tcW w:w="1446" w:type="pct"/>
          <w:gridSpan w:val="2"/>
        </w:tcPr>
        <w:p w:rsidR="00175D2C" w:rsidRPr="00B94CA0" w:rsidRDefault="00175D2C" w:rsidP="007C4530">
          <w:pPr>
            <w:pStyle w:val="a9"/>
            <w:spacing w:line="20" w:lineRule="atLeast"/>
            <w:rPr>
              <w:sz w:val="16"/>
            </w:rPr>
          </w:pPr>
        </w:p>
      </w:tc>
      <w:tc>
        <w:tcPr>
          <w:tcW w:w="1829" w:type="pct"/>
          <w:gridSpan w:val="2"/>
          <w:tcBorders>
            <w:top w:val="single" w:sz="4" w:space="0" w:color="auto"/>
          </w:tcBorders>
        </w:tcPr>
        <w:p w:rsidR="00175D2C" w:rsidRPr="00B94CA0" w:rsidRDefault="00175D2C" w:rsidP="007C4530">
          <w:pPr>
            <w:pStyle w:val="a9"/>
            <w:spacing w:line="20" w:lineRule="atLeast"/>
            <w:jc w:val="center"/>
            <w:rPr>
              <w:sz w:val="16"/>
            </w:rPr>
          </w:pPr>
          <w:r w:rsidRPr="00B94CA0">
            <w:rPr>
              <w:sz w:val="16"/>
            </w:rPr>
            <w:t>(подпись, дата)</w:t>
          </w:r>
        </w:p>
      </w:tc>
      <w:tc>
        <w:tcPr>
          <w:tcW w:w="1065" w:type="pct"/>
        </w:tcPr>
        <w:p w:rsidR="00175D2C" w:rsidRPr="00B94CA0" w:rsidRDefault="00175D2C" w:rsidP="007C4530">
          <w:pPr>
            <w:pStyle w:val="a9"/>
            <w:spacing w:line="20" w:lineRule="atLeast"/>
            <w:rPr>
              <w:sz w:val="16"/>
            </w:rPr>
          </w:pPr>
        </w:p>
      </w:tc>
    </w:tr>
    <w:tr w:rsidR="00175D2C" w:rsidRPr="00B94CA0" w:rsidTr="007C4530">
      <w:tc>
        <w:tcPr>
          <w:tcW w:w="660" w:type="pct"/>
        </w:tcPr>
        <w:p w:rsidR="00175D2C" w:rsidRPr="007C4530" w:rsidRDefault="00175D2C" w:rsidP="00B94CA0">
          <w:pPr>
            <w:pStyle w:val="a9"/>
            <w:spacing w:line="276" w:lineRule="auto"/>
            <w:rPr>
              <w:szCs w:val="26"/>
            </w:rPr>
          </w:pPr>
        </w:p>
      </w:tc>
      <w:tc>
        <w:tcPr>
          <w:tcW w:w="1446" w:type="pct"/>
          <w:gridSpan w:val="2"/>
        </w:tcPr>
        <w:p w:rsidR="00175D2C" w:rsidRPr="007C4530" w:rsidRDefault="00175D2C" w:rsidP="00B94CA0">
          <w:pPr>
            <w:pStyle w:val="a9"/>
            <w:spacing w:line="276" w:lineRule="auto"/>
            <w:rPr>
              <w:szCs w:val="26"/>
            </w:rPr>
          </w:pPr>
          <w:r w:rsidRPr="007C4530">
            <w:rPr>
              <w:szCs w:val="26"/>
            </w:rPr>
            <w:t xml:space="preserve">студент группы </w:t>
          </w:r>
          <w:r w:rsidRPr="003E4A00">
            <w:rPr>
              <w:szCs w:val="26"/>
            </w:rPr>
            <w:t>33508</w:t>
          </w:r>
          <w:r w:rsidRPr="007C4530">
            <w:rPr>
              <w:color w:val="FF0000"/>
              <w:szCs w:val="26"/>
            </w:rPr>
            <w:t>/1</w:t>
          </w:r>
        </w:p>
      </w:tc>
      <w:tc>
        <w:tcPr>
          <w:tcW w:w="1829" w:type="pct"/>
          <w:gridSpan w:val="2"/>
          <w:tcBorders>
            <w:bottom w:val="single" w:sz="4" w:space="0" w:color="auto"/>
          </w:tcBorders>
        </w:tcPr>
        <w:p w:rsidR="00175D2C" w:rsidRPr="007C4530" w:rsidRDefault="00175D2C" w:rsidP="00B94CA0">
          <w:pPr>
            <w:pStyle w:val="a9"/>
            <w:spacing w:line="276" w:lineRule="auto"/>
            <w:rPr>
              <w:szCs w:val="26"/>
            </w:rPr>
          </w:pPr>
        </w:p>
      </w:tc>
      <w:tc>
        <w:tcPr>
          <w:tcW w:w="1065" w:type="pct"/>
        </w:tcPr>
        <w:p w:rsidR="00175D2C" w:rsidRPr="007C4530" w:rsidRDefault="00175D2C" w:rsidP="00EA2017">
          <w:pPr>
            <w:pStyle w:val="a9"/>
            <w:spacing w:line="276" w:lineRule="auto"/>
            <w:rPr>
              <w:color w:val="FF0000"/>
              <w:szCs w:val="26"/>
            </w:rPr>
          </w:pPr>
          <w:r>
            <w:rPr>
              <w:color w:val="FF0000"/>
              <w:szCs w:val="26"/>
            </w:rPr>
            <w:t>П.В</w:t>
          </w:r>
          <w:r w:rsidRPr="007C4530">
            <w:rPr>
              <w:color w:val="FF0000"/>
              <w:szCs w:val="26"/>
            </w:rPr>
            <w:t>. </w:t>
          </w:r>
          <w:r>
            <w:rPr>
              <w:color w:val="FF0000"/>
              <w:szCs w:val="26"/>
            </w:rPr>
            <w:t>Князев</w:t>
          </w:r>
        </w:p>
      </w:tc>
    </w:tr>
    <w:tr w:rsidR="00175D2C" w:rsidRPr="00B94CA0" w:rsidTr="007C4530">
      <w:tc>
        <w:tcPr>
          <w:tcW w:w="660" w:type="pct"/>
        </w:tcPr>
        <w:p w:rsidR="00175D2C" w:rsidRPr="00B94CA0" w:rsidRDefault="00175D2C" w:rsidP="007C4530">
          <w:pPr>
            <w:pStyle w:val="a9"/>
            <w:spacing w:line="20" w:lineRule="atLeast"/>
            <w:rPr>
              <w:sz w:val="16"/>
            </w:rPr>
          </w:pPr>
        </w:p>
      </w:tc>
      <w:tc>
        <w:tcPr>
          <w:tcW w:w="1446" w:type="pct"/>
          <w:gridSpan w:val="2"/>
        </w:tcPr>
        <w:p w:rsidR="00175D2C" w:rsidRPr="00B94CA0" w:rsidRDefault="00175D2C" w:rsidP="007C4530">
          <w:pPr>
            <w:pStyle w:val="a9"/>
            <w:spacing w:line="20" w:lineRule="atLeast"/>
            <w:rPr>
              <w:sz w:val="16"/>
            </w:rPr>
          </w:pPr>
        </w:p>
      </w:tc>
      <w:tc>
        <w:tcPr>
          <w:tcW w:w="1829" w:type="pct"/>
          <w:gridSpan w:val="2"/>
          <w:tcBorders>
            <w:top w:val="single" w:sz="4" w:space="0" w:color="auto"/>
          </w:tcBorders>
        </w:tcPr>
        <w:p w:rsidR="00175D2C" w:rsidRPr="00B94CA0" w:rsidRDefault="00175D2C" w:rsidP="007C4530">
          <w:pPr>
            <w:pStyle w:val="a9"/>
            <w:spacing w:line="20" w:lineRule="atLeast"/>
            <w:jc w:val="center"/>
            <w:rPr>
              <w:sz w:val="16"/>
            </w:rPr>
          </w:pPr>
          <w:r w:rsidRPr="00B94CA0">
            <w:rPr>
              <w:sz w:val="16"/>
            </w:rPr>
            <w:t>(подпись, дата)</w:t>
          </w:r>
        </w:p>
      </w:tc>
      <w:tc>
        <w:tcPr>
          <w:tcW w:w="1065" w:type="pct"/>
        </w:tcPr>
        <w:p w:rsidR="00175D2C" w:rsidRPr="00B94CA0" w:rsidRDefault="00175D2C" w:rsidP="007C4530">
          <w:pPr>
            <w:pStyle w:val="a9"/>
            <w:spacing w:line="20" w:lineRule="atLeast"/>
            <w:rPr>
              <w:sz w:val="16"/>
            </w:rPr>
          </w:pPr>
        </w:p>
      </w:tc>
    </w:tr>
    <w:tr w:rsidR="00175D2C" w:rsidRPr="00B94CA0" w:rsidTr="007C4530">
      <w:tc>
        <w:tcPr>
          <w:tcW w:w="660" w:type="pct"/>
        </w:tcPr>
        <w:p w:rsidR="00175D2C" w:rsidRPr="007C4530" w:rsidRDefault="00175D2C" w:rsidP="00B94CA0">
          <w:pPr>
            <w:pStyle w:val="a9"/>
            <w:spacing w:line="276" w:lineRule="auto"/>
            <w:rPr>
              <w:szCs w:val="26"/>
            </w:rPr>
          </w:pPr>
        </w:p>
      </w:tc>
      <w:tc>
        <w:tcPr>
          <w:tcW w:w="1446" w:type="pct"/>
          <w:gridSpan w:val="2"/>
        </w:tcPr>
        <w:p w:rsidR="00175D2C" w:rsidRPr="007C4530" w:rsidRDefault="00175D2C" w:rsidP="00B94CA0">
          <w:pPr>
            <w:pStyle w:val="a9"/>
            <w:spacing w:line="276" w:lineRule="auto"/>
            <w:rPr>
              <w:szCs w:val="26"/>
            </w:rPr>
          </w:pPr>
          <w:r w:rsidRPr="007C4530">
            <w:rPr>
              <w:szCs w:val="26"/>
            </w:rPr>
            <w:t xml:space="preserve">студент группы </w:t>
          </w:r>
          <w:r w:rsidRPr="003E4A00">
            <w:rPr>
              <w:szCs w:val="26"/>
            </w:rPr>
            <w:t>33508</w:t>
          </w:r>
          <w:r w:rsidRPr="007C4530">
            <w:rPr>
              <w:color w:val="FF0000"/>
              <w:szCs w:val="26"/>
            </w:rPr>
            <w:t>/1</w:t>
          </w:r>
        </w:p>
      </w:tc>
      <w:tc>
        <w:tcPr>
          <w:tcW w:w="1829" w:type="pct"/>
          <w:gridSpan w:val="2"/>
          <w:tcBorders>
            <w:bottom w:val="single" w:sz="4" w:space="0" w:color="auto"/>
          </w:tcBorders>
        </w:tcPr>
        <w:p w:rsidR="00175D2C" w:rsidRPr="007C4530" w:rsidRDefault="00175D2C" w:rsidP="00B94CA0">
          <w:pPr>
            <w:pStyle w:val="a9"/>
            <w:spacing w:line="276" w:lineRule="auto"/>
            <w:rPr>
              <w:szCs w:val="26"/>
            </w:rPr>
          </w:pPr>
        </w:p>
      </w:tc>
      <w:tc>
        <w:tcPr>
          <w:tcW w:w="1065" w:type="pct"/>
        </w:tcPr>
        <w:p w:rsidR="00175D2C" w:rsidRPr="007C4530" w:rsidRDefault="00175D2C" w:rsidP="00B94CA0">
          <w:pPr>
            <w:pStyle w:val="a9"/>
            <w:spacing w:line="276" w:lineRule="auto"/>
            <w:rPr>
              <w:color w:val="FF0000"/>
              <w:szCs w:val="26"/>
            </w:rPr>
          </w:pPr>
          <w:r>
            <w:rPr>
              <w:color w:val="FF0000"/>
              <w:szCs w:val="26"/>
            </w:rPr>
            <w:t>Б.Е. Попов</w:t>
          </w:r>
        </w:p>
      </w:tc>
    </w:tr>
    <w:tr w:rsidR="00175D2C" w:rsidRPr="00B94CA0" w:rsidTr="007C4530">
      <w:tc>
        <w:tcPr>
          <w:tcW w:w="660" w:type="pct"/>
        </w:tcPr>
        <w:p w:rsidR="00175D2C" w:rsidRPr="00B94CA0" w:rsidRDefault="00175D2C" w:rsidP="007C4530">
          <w:pPr>
            <w:pStyle w:val="a9"/>
            <w:spacing w:line="20" w:lineRule="atLeast"/>
            <w:rPr>
              <w:sz w:val="16"/>
            </w:rPr>
          </w:pPr>
        </w:p>
      </w:tc>
      <w:tc>
        <w:tcPr>
          <w:tcW w:w="1446" w:type="pct"/>
          <w:gridSpan w:val="2"/>
        </w:tcPr>
        <w:p w:rsidR="00175D2C" w:rsidRPr="00B94CA0" w:rsidRDefault="00175D2C" w:rsidP="007C4530">
          <w:pPr>
            <w:pStyle w:val="a9"/>
            <w:spacing w:line="20" w:lineRule="atLeast"/>
            <w:rPr>
              <w:sz w:val="16"/>
            </w:rPr>
          </w:pPr>
        </w:p>
      </w:tc>
      <w:tc>
        <w:tcPr>
          <w:tcW w:w="1829" w:type="pct"/>
          <w:gridSpan w:val="2"/>
          <w:tcBorders>
            <w:top w:val="single" w:sz="4" w:space="0" w:color="auto"/>
          </w:tcBorders>
        </w:tcPr>
        <w:p w:rsidR="00175D2C" w:rsidRPr="00B94CA0" w:rsidRDefault="00175D2C" w:rsidP="007C4530">
          <w:pPr>
            <w:pStyle w:val="a9"/>
            <w:spacing w:line="20" w:lineRule="atLeast"/>
            <w:jc w:val="center"/>
            <w:rPr>
              <w:sz w:val="16"/>
            </w:rPr>
          </w:pPr>
          <w:r w:rsidRPr="00B94CA0">
            <w:rPr>
              <w:sz w:val="16"/>
            </w:rPr>
            <w:t>(подпись, дата)</w:t>
          </w:r>
        </w:p>
      </w:tc>
      <w:tc>
        <w:tcPr>
          <w:tcW w:w="1065" w:type="pct"/>
        </w:tcPr>
        <w:p w:rsidR="00175D2C" w:rsidRPr="00B94CA0" w:rsidRDefault="00175D2C" w:rsidP="007C4530">
          <w:pPr>
            <w:pStyle w:val="a9"/>
            <w:spacing w:line="20" w:lineRule="atLeast"/>
            <w:rPr>
              <w:sz w:val="16"/>
            </w:rPr>
          </w:pPr>
        </w:p>
      </w:tc>
    </w:tr>
    <w:tr w:rsidR="00175D2C" w:rsidRPr="00B94CA0" w:rsidTr="007C4530">
      <w:tc>
        <w:tcPr>
          <w:tcW w:w="660" w:type="pct"/>
        </w:tcPr>
        <w:p w:rsidR="00175D2C" w:rsidRPr="007C4530" w:rsidRDefault="00175D2C">
          <w:pPr>
            <w:pStyle w:val="a9"/>
            <w:rPr>
              <w:szCs w:val="26"/>
            </w:rPr>
          </w:pPr>
          <w:r w:rsidRPr="007C4530">
            <w:rPr>
              <w:szCs w:val="26"/>
            </w:rPr>
            <w:t>Проверил:</w:t>
          </w:r>
        </w:p>
      </w:tc>
      <w:tc>
        <w:tcPr>
          <w:tcW w:w="1446" w:type="pct"/>
          <w:gridSpan w:val="2"/>
        </w:tcPr>
        <w:p w:rsidR="00175D2C" w:rsidRPr="003E4A00" w:rsidRDefault="00175D2C" w:rsidP="00264D60">
          <w:pPr>
            <w:pStyle w:val="a9"/>
            <w:rPr>
              <w:szCs w:val="26"/>
            </w:rPr>
          </w:pPr>
          <w:r w:rsidRPr="003E4A00">
            <w:rPr>
              <w:szCs w:val="26"/>
            </w:rPr>
            <w:t xml:space="preserve">доцент </w:t>
          </w:r>
          <w:r>
            <w:rPr>
              <w:szCs w:val="26"/>
            </w:rPr>
            <w:t xml:space="preserve">кафедры, </w:t>
          </w:r>
          <w:r w:rsidRPr="003E4A00">
            <w:rPr>
              <w:szCs w:val="26"/>
            </w:rPr>
            <w:t>к.т.н.</w:t>
          </w:r>
        </w:p>
      </w:tc>
      <w:tc>
        <w:tcPr>
          <w:tcW w:w="1829" w:type="pct"/>
          <w:gridSpan w:val="2"/>
          <w:tcBorders>
            <w:bottom w:val="single" w:sz="4" w:space="0" w:color="auto"/>
          </w:tcBorders>
        </w:tcPr>
        <w:p w:rsidR="00175D2C" w:rsidRPr="003E4A00" w:rsidRDefault="00175D2C">
          <w:pPr>
            <w:pStyle w:val="a9"/>
            <w:rPr>
              <w:szCs w:val="26"/>
            </w:rPr>
          </w:pPr>
        </w:p>
      </w:tc>
      <w:tc>
        <w:tcPr>
          <w:tcW w:w="1065" w:type="pct"/>
        </w:tcPr>
        <w:p w:rsidR="00175D2C" w:rsidRPr="003E4A00" w:rsidRDefault="00175D2C" w:rsidP="003E4A00">
          <w:pPr>
            <w:pStyle w:val="a9"/>
            <w:rPr>
              <w:szCs w:val="26"/>
            </w:rPr>
          </w:pPr>
          <w:r w:rsidRPr="003E4A00">
            <w:rPr>
              <w:szCs w:val="26"/>
            </w:rPr>
            <w:t>П.О. Семенов</w:t>
          </w:r>
        </w:p>
      </w:tc>
    </w:tr>
    <w:tr w:rsidR="00175D2C" w:rsidRPr="00B94CA0" w:rsidTr="00A92FC4">
      <w:tc>
        <w:tcPr>
          <w:tcW w:w="660" w:type="pct"/>
          <w:tcBorders>
            <w:bottom w:val="single" w:sz="4" w:space="0" w:color="auto"/>
          </w:tcBorders>
        </w:tcPr>
        <w:p w:rsidR="00175D2C" w:rsidRPr="00B94CA0" w:rsidRDefault="00175D2C" w:rsidP="007C4530">
          <w:pPr>
            <w:pStyle w:val="a9"/>
            <w:spacing w:line="20" w:lineRule="atLeast"/>
            <w:rPr>
              <w:sz w:val="16"/>
            </w:rPr>
          </w:pPr>
        </w:p>
      </w:tc>
      <w:tc>
        <w:tcPr>
          <w:tcW w:w="1446" w:type="pct"/>
          <w:gridSpan w:val="2"/>
          <w:tcBorders>
            <w:bottom w:val="single" w:sz="4" w:space="0" w:color="auto"/>
          </w:tcBorders>
        </w:tcPr>
        <w:p w:rsidR="00175D2C" w:rsidRPr="00B94CA0" w:rsidRDefault="00175D2C" w:rsidP="007C4530">
          <w:pPr>
            <w:pStyle w:val="a9"/>
            <w:spacing w:line="20" w:lineRule="atLeast"/>
            <w:rPr>
              <w:sz w:val="16"/>
            </w:rPr>
          </w:pPr>
        </w:p>
      </w:tc>
      <w:tc>
        <w:tcPr>
          <w:tcW w:w="1829" w:type="pct"/>
          <w:gridSpan w:val="2"/>
          <w:tcBorders>
            <w:top w:val="single" w:sz="4" w:space="0" w:color="auto"/>
            <w:bottom w:val="single" w:sz="4" w:space="0" w:color="auto"/>
          </w:tcBorders>
        </w:tcPr>
        <w:p w:rsidR="00175D2C" w:rsidRPr="00B94CA0" w:rsidRDefault="00175D2C" w:rsidP="007C4530">
          <w:pPr>
            <w:pStyle w:val="a9"/>
            <w:spacing w:line="20" w:lineRule="atLeast"/>
            <w:jc w:val="center"/>
            <w:rPr>
              <w:sz w:val="16"/>
            </w:rPr>
          </w:pPr>
          <w:r w:rsidRPr="00B94CA0">
            <w:rPr>
              <w:sz w:val="16"/>
            </w:rPr>
            <w:t>(подпись, дата)</w:t>
          </w:r>
        </w:p>
      </w:tc>
      <w:tc>
        <w:tcPr>
          <w:tcW w:w="1065" w:type="pct"/>
          <w:tcBorders>
            <w:bottom w:val="single" w:sz="4" w:space="0" w:color="auto"/>
          </w:tcBorders>
        </w:tcPr>
        <w:p w:rsidR="00175D2C" w:rsidRPr="00B94CA0" w:rsidRDefault="00175D2C" w:rsidP="007C4530">
          <w:pPr>
            <w:pStyle w:val="a9"/>
            <w:spacing w:line="20" w:lineRule="atLeast"/>
            <w:rPr>
              <w:sz w:val="16"/>
            </w:rPr>
          </w:pPr>
        </w:p>
      </w:tc>
    </w:tr>
    <w:tr w:rsidR="00175D2C" w:rsidRPr="00B94CA0" w:rsidTr="00A92FC4">
      <w:tc>
        <w:tcPr>
          <w:tcW w:w="1312" w:type="pct"/>
          <w:gridSpan w:val="2"/>
          <w:tcBorders>
            <w:top w:val="single" w:sz="4" w:space="0" w:color="auto"/>
          </w:tcBorders>
          <w:vAlign w:val="center"/>
        </w:tcPr>
        <w:p w:rsidR="00175D2C" w:rsidRPr="00B94CA0" w:rsidRDefault="00175D2C" w:rsidP="00C33BAC">
          <w:pPr>
            <w:pStyle w:val="a9"/>
            <w:spacing w:line="20" w:lineRule="atLeast"/>
            <w:jc w:val="left"/>
            <w:rPr>
              <w:sz w:val="16"/>
            </w:rPr>
          </w:pPr>
          <w:r w:rsidRPr="0058744D">
            <w:rPr>
              <w:szCs w:val="26"/>
            </w:rPr>
            <w:t>Алгоритм расчёта</w:t>
          </w:r>
          <w:r>
            <w:rPr>
              <w:szCs w:val="26"/>
            </w:rPr>
            <w:t>:</w:t>
          </w:r>
          <w:r w:rsidRPr="0058744D">
            <w:rPr>
              <w:szCs w:val="26"/>
              <w:lang w:val="en-US"/>
            </w:rPr>
            <w:t>MD</w:t>
          </w:r>
          <w:r w:rsidRPr="0058744D">
            <w:rPr>
              <w:szCs w:val="26"/>
            </w:rPr>
            <w:t>5</w:t>
          </w:r>
        </w:p>
      </w:tc>
      <w:tc>
        <w:tcPr>
          <w:tcW w:w="1583" w:type="pct"/>
          <w:gridSpan w:val="2"/>
          <w:tcBorders>
            <w:top w:val="single" w:sz="4" w:space="0" w:color="auto"/>
          </w:tcBorders>
          <w:vAlign w:val="center"/>
        </w:tcPr>
        <w:p w:rsidR="00175D2C" w:rsidRPr="00B94CA0" w:rsidRDefault="00175D2C" w:rsidP="00C33BAC">
          <w:pPr>
            <w:pStyle w:val="a9"/>
            <w:spacing w:line="20" w:lineRule="atLeast"/>
            <w:jc w:val="right"/>
            <w:rPr>
              <w:sz w:val="16"/>
            </w:rPr>
          </w:pPr>
          <w:r w:rsidRPr="0058744D">
            <w:rPr>
              <w:szCs w:val="26"/>
            </w:rPr>
            <w:t>Контрольная сумма:</w:t>
          </w:r>
        </w:p>
      </w:tc>
      <w:tc>
        <w:tcPr>
          <w:tcW w:w="2105" w:type="pct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175D2C" w:rsidRPr="00B94CA0" w:rsidRDefault="00E86059" w:rsidP="00C33BAC">
          <w:pPr>
            <w:pStyle w:val="a9"/>
            <w:spacing w:line="20" w:lineRule="atLeast"/>
            <w:jc w:val="center"/>
            <w:rPr>
              <w:sz w:val="16"/>
            </w:rPr>
          </w:pPr>
          <w:r w:rsidRPr="00E86059">
            <w:rPr>
              <w:sz w:val="16"/>
            </w:rPr>
            <w:t>425162301F5BCC54752427420B79BAE0</w:t>
          </w:r>
        </w:p>
      </w:tc>
    </w:tr>
  </w:tbl>
  <w:p w:rsidR="00175D2C" w:rsidRPr="00B94CA0" w:rsidRDefault="00175D2C" w:rsidP="00B94CA0">
    <w:pPr>
      <w:pStyle w:val="a9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40E" w:rsidRDefault="0011640E" w:rsidP="004C6B09">
      <w:pPr>
        <w:spacing w:after="0" w:line="240" w:lineRule="auto"/>
      </w:pPr>
      <w:r>
        <w:separator/>
      </w:r>
    </w:p>
  </w:footnote>
  <w:footnote w:type="continuationSeparator" w:id="1">
    <w:p w:rsidR="0011640E" w:rsidRDefault="0011640E" w:rsidP="004C6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059" w:rsidRDefault="00E86059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059" w:rsidRDefault="00E86059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6" w:type="dxa"/>
        <w:right w:w="6" w:type="dxa"/>
      </w:tblCellMar>
      <w:tblLook w:val="04A0"/>
    </w:tblPr>
    <w:tblGrid>
      <w:gridCol w:w="9504"/>
      <w:gridCol w:w="1280"/>
    </w:tblGrid>
    <w:tr w:rsidR="00175D2C" w:rsidTr="007C4530">
      <w:tc>
        <w:tcPr>
          <w:tcW w:w="9504" w:type="dxa"/>
        </w:tcPr>
        <w:p w:rsidR="00175D2C" w:rsidRPr="007C4530" w:rsidRDefault="00175D2C" w:rsidP="00A53A53">
          <w:pPr>
            <w:jc w:val="center"/>
            <w:rPr>
              <w:rFonts w:eastAsia="Times New Roman" w:cs="Times New Roman"/>
              <w:szCs w:val="26"/>
              <w:lang w:eastAsia="ru-RU"/>
            </w:rPr>
          </w:pPr>
          <w:r w:rsidRPr="007C4530">
            <w:rPr>
              <w:rFonts w:eastAsia="Times New Roman" w:cs="Times New Roman"/>
              <w:szCs w:val="26"/>
              <w:lang w:eastAsia="ru-RU"/>
            </w:rPr>
            <w:t>Министерство образования и науки Российской Федерации</w:t>
          </w:r>
        </w:p>
      </w:tc>
      <w:tc>
        <w:tcPr>
          <w:tcW w:w="1280" w:type="dxa"/>
          <w:vMerge w:val="restart"/>
          <w:vAlign w:val="center"/>
        </w:tcPr>
        <w:p w:rsidR="00175D2C" w:rsidRPr="007C4530" w:rsidRDefault="00175D2C" w:rsidP="007C4530">
          <w:pPr>
            <w:jc w:val="center"/>
            <w:rPr>
              <w:rFonts w:eastAsia="Times New Roman" w:cs="Times New Roman"/>
              <w:szCs w:val="26"/>
              <w:lang w:eastAsia="ru-RU"/>
            </w:rPr>
          </w:pPr>
          <w:r>
            <w:rPr>
              <w:szCs w:val="26"/>
            </w:rPr>
            <w:t>Осень 2017</w:t>
          </w:r>
        </w:p>
      </w:tc>
    </w:tr>
    <w:tr w:rsidR="00175D2C" w:rsidTr="007C4530">
      <w:tc>
        <w:tcPr>
          <w:tcW w:w="9504" w:type="dxa"/>
        </w:tcPr>
        <w:p w:rsidR="00175D2C" w:rsidRPr="007C4530" w:rsidRDefault="00175D2C" w:rsidP="00A53A53">
          <w:pPr>
            <w:jc w:val="center"/>
            <w:rPr>
              <w:rFonts w:eastAsia="Times New Roman" w:cs="Times New Roman"/>
              <w:szCs w:val="26"/>
              <w:lang w:eastAsia="ru-RU"/>
            </w:rPr>
          </w:pPr>
          <w:r w:rsidRPr="007C4530">
            <w:rPr>
              <w:rFonts w:eastAsia="Times New Roman" w:cs="Times New Roman"/>
              <w:szCs w:val="26"/>
              <w:lang w:eastAsia="ru-RU"/>
            </w:rPr>
            <w:t>ФГАОУ ВО «Санкт-Петербургский политехнический университет Петра Великого»</w:t>
          </w:r>
        </w:p>
      </w:tc>
      <w:tc>
        <w:tcPr>
          <w:tcW w:w="1280" w:type="dxa"/>
          <w:vMerge/>
          <w:vAlign w:val="center"/>
        </w:tcPr>
        <w:p w:rsidR="00175D2C" w:rsidRPr="007C4530" w:rsidRDefault="00175D2C" w:rsidP="007C4530">
          <w:pPr>
            <w:jc w:val="center"/>
            <w:rPr>
              <w:rFonts w:eastAsia="Times New Roman" w:cs="Times New Roman"/>
              <w:szCs w:val="26"/>
              <w:lang w:eastAsia="ru-RU"/>
            </w:rPr>
          </w:pPr>
        </w:p>
      </w:tc>
    </w:tr>
    <w:tr w:rsidR="00175D2C" w:rsidTr="007C4530">
      <w:tc>
        <w:tcPr>
          <w:tcW w:w="9504" w:type="dxa"/>
        </w:tcPr>
        <w:p w:rsidR="00175D2C" w:rsidRPr="007C4530" w:rsidRDefault="00175D2C" w:rsidP="00A53A53">
          <w:pPr>
            <w:jc w:val="center"/>
            <w:rPr>
              <w:rFonts w:eastAsia="Times New Roman" w:cs="Times New Roman"/>
              <w:szCs w:val="26"/>
              <w:lang w:eastAsia="ru-RU"/>
            </w:rPr>
          </w:pPr>
          <w:r w:rsidRPr="007C4530">
            <w:rPr>
              <w:rFonts w:eastAsia="Times New Roman" w:cs="Times New Roman"/>
              <w:szCs w:val="26"/>
              <w:lang w:eastAsia="ru-RU"/>
            </w:rPr>
            <w:t>Институт компьютерных наук и технологий</w:t>
          </w:r>
        </w:p>
      </w:tc>
      <w:tc>
        <w:tcPr>
          <w:tcW w:w="1280" w:type="dxa"/>
          <w:vMerge w:val="restart"/>
          <w:vAlign w:val="center"/>
        </w:tcPr>
        <w:p w:rsidR="00175D2C" w:rsidRPr="00EA2017" w:rsidRDefault="00175D2C" w:rsidP="007C4530">
          <w:pPr>
            <w:jc w:val="center"/>
            <w:rPr>
              <w:rFonts w:eastAsia="Times New Roman" w:cs="Times New Roman"/>
              <w:szCs w:val="26"/>
              <w:lang w:val="en-US" w:eastAsia="ru-RU"/>
            </w:rPr>
          </w:pPr>
          <w:r>
            <w:rPr>
              <w:rFonts w:eastAsia="Times New Roman" w:cs="Times New Roman"/>
              <w:color w:val="FF0000"/>
              <w:szCs w:val="26"/>
              <w:lang w:eastAsia="ru-RU"/>
            </w:rPr>
            <w:t xml:space="preserve">Вариант </w:t>
          </w:r>
          <w:r>
            <w:rPr>
              <w:rFonts w:eastAsia="Times New Roman" w:cs="Times New Roman"/>
              <w:color w:val="FF0000"/>
              <w:szCs w:val="26"/>
              <w:lang w:val="en-US" w:eastAsia="ru-RU"/>
            </w:rPr>
            <w:t>3</w:t>
          </w:r>
        </w:p>
      </w:tc>
    </w:tr>
    <w:tr w:rsidR="00175D2C" w:rsidTr="007C4530">
      <w:tc>
        <w:tcPr>
          <w:tcW w:w="9504" w:type="dxa"/>
          <w:tcBorders>
            <w:bottom w:val="single" w:sz="4" w:space="0" w:color="auto"/>
          </w:tcBorders>
        </w:tcPr>
        <w:p w:rsidR="00175D2C" w:rsidRPr="007C4530" w:rsidRDefault="00175D2C" w:rsidP="00A53A53">
          <w:pPr>
            <w:jc w:val="center"/>
            <w:rPr>
              <w:rFonts w:eastAsia="Times New Roman" w:cs="Times New Roman"/>
              <w:szCs w:val="26"/>
              <w:lang w:eastAsia="ru-RU"/>
            </w:rPr>
          </w:pPr>
          <w:r w:rsidRPr="007C4530">
            <w:rPr>
              <w:rFonts w:eastAsia="Times New Roman" w:cs="Times New Roman"/>
              <w:szCs w:val="26"/>
              <w:lang w:eastAsia="ru-RU"/>
            </w:rPr>
            <w:t xml:space="preserve">Кафедра </w:t>
          </w:r>
          <w:r w:rsidRPr="007C4530">
            <w:rPr>
              <w:rFonts w:cs="Times New Roman"/>
              <w:szCs w:val="26"/>
            </w:rPr>
            <w:t>«Информационная безопасность компьютерных систем»</w:t>
          </w:r>
        </w:p>
      </w:tc>
      <w:tc>
        <w:tcPr>
          <w:tcW w:w="1280" w:type="dxa"/>
          <w:vMerge/>
          <w:tcBorders>
            <w:bottom w:val="single" w:sz="4" w:space="0" w:color="auto"/>
          </w:tcBorders>
        </w:tcPr>
        <w:p w:rsidR="00175D2C" w:rsidRPr="007C4530" w:rsidRDefault="00175D2C" w:rsidP="00A53A53">
          <w:pPr>
            <w:jc w:val="center"/>
            <w:rPr>
              <w:rFonts w:eastAsia="Times New Roman" w:cs="Times New Roman"/>
              <w:szCs w:val="26"/>
              <w:lang w:eastAsia="ru-RU"/>
            </w:rPr>
          </w:pPr>
        </w:p>
      </w:tc>
    </w:tr>
    <w:tr w:rsidR="00175D2C" w:rsidTr="007C4530">
      <w:tc>
        <w:tcPr>
          <w:tcW w:w="10784" w:type="dxa"/>
          <w:gridSpan w:val="2"/>
          <w:tcBorders>
            <w:top w:val="single" w:sz="4" w:space="0" w:color="auto"/>
          </w:tcBorders>
          <w:vAlign w:val="center"/>
        </w:tcPr>
        <w:p w:rsidR="00175D2C" w:rsidRPr="007C4530" w:rsidRDefault="00175D2C" w:rsidP="007C4530">
          <w:pPr>
            <w:pStyle w:val="a7"/>
            <w:jc w:val="left"/>
            <w:rPr>
              <w:szCs w:val="26"/>
            </w:rPr>
          </w:pPr>
          <w:r>
            <w:rPr>
              <w:szCs w:val="26"/>
            </w:rPr>
            <w:t>Дисциплина</w:t>
          </w:r>
          <w:r w:rsidRPr="007C4530">
            <w:rPr>
              <w:szCs w:val="26"/>
            </w:rPr>
            <w:t>: «Аппаратные средства вычислительной техники»</w:t>
          </w:r>
        </w:p>
      </w:tc>
    </w:tr>
    <w:tr w:rsidR="00175D2C" w:rsidTr="007C4530">
      <w:tc>
        <w:tcPr>
          <w:tcW w:w="10784" w:type="dxa"/>
          <w:gridSpan w:val="2"/>
          <w:vAlign w:val="center"/>
        </w:tcPr>
        <w:p w:rsidR="00175D2C" w:rsidRPr="00207A8B" w:rsidRDefault="00175D2C" w:rsidP="00E96AB7">
          <w:pPr>
            <w:pStyle w:val="a7"/>
            <w:jc w:val="left"/>
            <w:rPr>
              <w:color w:val="FF0000"/>
              <w:szCs w:val="26"/>
            </w:rPr>
          </w:pPr>
          <w:r w:rsidRPr="00207A8B">
            <w:rPr>
              <w:szCs w:val="26"/>
            </w:rPr>
            <w:t>Лабораторная работа №</w:t>
          </w:r>
          <w:r>
            <w:rPr>
              <w:szCs w:val="26"/>
            </w:rPr>
            <w:t>10</w:t>
          </w:r>
          <w:r w:rsidRPr="00207A8B">
            <w:rPr>
              <w:szCs w:val="26"/>
            </w:rPr>
            <w:t xml:space="preserve"> «Взаимодействие МК и ПЭВМ. Прототип </w:t>
          </w:r>
          <w:r>
            <w:rPr>
              <w:szCs w:val="26"/>
            </w:rPr>
            <w:t>криптосистемы</w:t>
          </w:r>
          <w:r w:rsidRPr="00207A8B">
            <w:rPr>
              <w:szCs w:val="26"/>
            </w:rPr>
            <w:t>»</w:t>
          </w:r>
        </w:p>
      </w:tc>
    </w:tr>
  </w:tbl>
  <w:p w:rsidR="00175D2C" w:rsidRPr="00B94CA0" w:rsidRDefault="00175D2C">
    <w:pPr>
      <w:pStyle w:val="a7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85231"/>
    <w:multiLevelType w:val="multilevel"/>
    <w:tmpl w:val="0068F9E4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B6BAF"/>
    <w:multiLevelType w:val="hybridMultilevel"/>
    <w:tmpl w:val="C81EC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5C0458B"/>
    <w:multiLevelType w:val="hybridMultilevel"/>
    <w:tmpl w:val="577EDD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AD30A84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0167E2C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06DA1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EA2017"/>
    <w:rsid w:val="00000D33"/>
    <w:rsid w:val="00014977"/>
    <w:rsid w:val="00016037"/>
    <w:rsid w:val="00016354"/>
    <w:rsid w:val="000225A5"/>
    <w:rsid w:val="0002261E"/>
    <w:rsid w:val="00023E42"/>
    <w:rsid w:val="00024E98"/>
    <w:rsid w:val="000257F3"/>
    <w:rsid w:val="000337C2"/>
    <w:rsid w:val="0003646A"/>
    <w:rsid w:val="00037811"/>
    <w:rsid w:val="00040CCA"/>
    <w:rsid w:val="000412EC"/>
    <w:rsid w:val="0004143E"/>
    <w:rsid w:val="00041456"/>
    <w:rsid w:val="00041E8E"/>
    <w:rsid w:val="000438A6"/>
    <w:rsid w:val="00052CE1"/>
    <w:rsid w:val="00052EDD"/>
    <w:rsid w:val="000559A5"/>
    <w:rsid w:val="00057790"/>
    <w:rsid w:val="00063DE7"/>
    <w:rsid w:val="00063F16"/>
    <w:rsid w:val="000668EE"/>
    <w:rsid w:val="0007103A"/>
    <w:rsid w:val="00071E6F"/>
    <w:rsid w:val="00073A58"/>
    <w:rsid w:val="0007463F"/>
    <w:rsid w:val="000837E8"/>
    <w:rsid w:val="00090AD1"/>
    <w:rsid w:val="000959A3"/>
    <w:rsid w:val="00095F24"/>
    <w:rsid w:val="00096544"/>
    <w:rsid w:val="000A2064"/>
    <w:rsid w:val="000A5DE6"/>
    <w:rsid w:val="000B4FD0"/>
    <w:rsid w:val="000B7411"/>
    <w:rsid w:val="000B7FAD"/>
    <w:rsid w:val="000C2615"/>
    <w:rsid w:val="000C470D"/>
    <w:rsid w:val="000C6887"/>
    <w:rsid w:val="000D1FF2"/>
    <w:rsid w:val="000D4C21"/>
    <w:rsid w:val="000E04F9"/>
    <w:rsid w:val="000E0908"/>
    <w:rsid w:val="000E1B0B"/>
    <w:rsid w:val="000E2161"/>
    <w:rsid w:val="000E3775"/>
    <w:rsid w:val="000E3FA8"/>
    <w:rsid w:val="000E4F06"/>
    <w:rsid w:val="000E5155"/>
    <w:rsid w:val="000E5561"/>
    <w:rsid w:val="000E7473"/>
    <w:rsid w:val="000F679B"/>
    <w:rsid w:val="000F7893"/>
    <w:rsid w:val="00101BEA"/>
    <w:rsid w:val="0010638F"/>
    <w:rsid w:val="001129BE"/>
    <w:rsid w:val="001154D2"/>
    <w:rsid w:val="0011640E"/>
    <w:rsid w:val="00122D6E"/>
    <w:rsid w:val="001237E6"/>
    <w:rsid w:val="00134546"/>
    <w:rsid w:val="00142A20"/>
    <w:rsid w:val="00143247"/>
    <w:rsid w:val="001452E8"/>
    <w:rsid w:val="001509F0"/>
    <w:rsid w:val="00153FAF"/>
    <w:rsid w:val="0016113E"/>
    <w:rsid w:val="00161B0F"/>
    <w:rsid w:val="001646B2"/>
    <w:rsid w:val="00171BD6"/>
    <w:rsid w:val="00175D2C"/>
    <w:rsid w:val="001844AD"/>
    <w:rsid w:val="00186AD0"/>
    <w:rsid w:val="001939DE"/>
    <w:rsid w:val="00195436"/>
    <w:rsid w:val="00195D6F"/>
    <w:rsid w:val="001A600F"/>
    <w:rsid w:val="001B4648"/>
    <w:rsid w:val="001C6441"/>
    <w:rsid w:val="001C730D"/>
    <w:rsid w:val="001D33BF"/>
    <w:rsid w:val="001D4AFA"/>
    <w:rsid w:val="001D4E91"/>
    <w:rsid w:val="001D51DF"/>
    <w:rsid w:val="001E0FB7"/>
    <w:rsid w:val="001E3698"/>
    <w:rsid w:val="001E458B"/>
    <w:rsid w:val="001E7F56"/>
    <w:rsid w:val="001F4EE4"/>
    <w:rsid w:val="001F74B5"/>
    <w:rsid w:val="00205A9C"/>
    <w:rsid w:val="00206901"/>
    <w:rsid w:val="00206EEA"/>
    <w:rsid w:val="00207A8B"/>
    <w:rsid w:val="0021120A"/>
    <w:rsid w:val="00214010"/>
    <w:rsid w:val="00220FF8"/>
    <w:rsid w:val="00233035"/>
    <w:rsid w:val="0023613B"/>
    <w:rsid w:val="002422A9"/>
    <w:rsid w:val="0024514D"/>
    <w:rsid w:val="002472A9"/>
    <w:rsid w:val="00254549"/>
    <w:rsid w:val="002550B4"/>
    <w:rsid w:val="0025562E"/>
    <w:rsid w:val="00255756"/>
    <w:rsid w:val="00261B9B"/>
    <w:rsid w:val="00264D60"/>
    <w:rsid w:val="0026535B"/>
    <w:rsid w:val="00267CB9"/>
    <w:rsid w:val="00270B19"/>
    <w:rsid w:val="00272F96"/>
    <w:rsid w:val="00273EE5"/>
    <w:rsid w:val="00274BF6"/>
    <w:rsid w:val="002771F2"/>
    <w:rsid w:val="00291CF5"/>
    <w:rsid w:val="00291E72"/>
    <w:rsid w:val="00293DDE"/>
    <w:rsid w:val="002A4462"/>
    <w:rsid w:val="002A7FB4"/>
    <w:rsid w:val="002B2400"/>
    <w:rsid w:val="002B65CA"/>
    <w:rsid w:val="002B66CB"/>
    <w:rsid w:val="002C0750"/>
    <w:rsid w:val="002C45C1"/>
    <w:rsid w:val="002C4F2F"/>
    <w:rsid w:val="002C5540"/>
    <w:rsid w:val="002D0691"/>
    <w:rsid w:val="002D53EF"/>
    <w:rsid w:val="002F0676"/>
    <w:rsid w:val="002F0F62"/>
    <w:rsid w:val="002F251D"/>
    <w:rsid w:val="002F6BA5"/>
    <w:rsid w:val="0030167E"/>
    <w:rsid w:val="00301AF2"/>
    <w:rsid w:val="00304355"/>
    <w:rsid w:val="00311B5F"/>
    <w:rsid w:val="003125EC"/>
    <w:rsid w:val="00312F4B"/>
    <w:rsid w:val="00313755"/>
    <w:rsid w:val="00314C66"/>
    <w:rsid w:val="00317871"/>
    <w:rsid w:val="0032021D"/>
    <w:rsid w:val="003260ED"/>
    <w:rsid w:val="003361E7"/>
    <w:rsid w:val="0033798E"/>
    <w:rsid w:val="003426D4"/>
    <w:rsid w:val="00346231"/>
    <w:rsid w:val="00351E50"/>
    <w:rsid w:val="003574BE"/>
    <w:rsid w:val="003608F7"/>
    <w:rsid w:val="0036149B"/>
    <w:rsid w:val="0036169B"/>
    <w:rsid w:val="00366B84"/>
    <w:rsid w:val="003716B6"/>
    <w:rsid w:val="0037226D"/>
    <w:rsid w:val="003801AE"/>
    <w:rsid w:val="00384B07"/>
    <w:rsid w:val="00385B22"/>
    <w:rsid w:val="003871AE"/>
    <w:rsid w:val="0038783D"/>
    <w:rsid w:val="00390BDD"/>
    <w:rsid w:val="00395ACB"/>
    <w:rsid w:val="0039771A"/>
    <w:rsid w:val="003A4155"/>
    <w:rsid w:val="003A4A30"/>
    <w:rsid w:val="003B2E8A"/>
    <w:rsid w:val="003B583C"/>
    <w:rsid w:val="003C08CB"/>
    <w:rsid w:val="003C6DF1"/>
    <w:rsid w:val="003C73B4"/>
    <w:rsid w:val="003C768C"/>
    <w:rsid w:val="003E1162"/>
    <w:rsid w:val="003E196E"/>
    <w:rsid w:val="003E4A00"/>
    <w:rsid w:val="003E52F7"/>
    <w:rsid w:val="003E58CC"/>
    <w:rsid w:val="003F47A4"/>
    <w:rsid w:val="0041545A"/>
    <w:rsid w:val="00415C91"/>
    <w:rsid w:val="0042736E"/>
    <w:rsid w:val="00432E68"/>
    <w:rsid w:val="00434277"/>
    <w:rsid w:val="004342AA"/>
    <w:rsid w:val="0043714C"/>
    <w:rsid w:val="00442EE5"/>
    <w:rsid w:val="00446555"/>
    <w:rsid w:val="00450755"/>
    <w:rsid w:val="0045146A"/>
    <w:rsid w:val="00460873"/>
    <w:rsid w:val="00465823"/>
    <w:rsid w:val="004670A1"/>
    <w:rsid w:val="004674BF"/>
    <w:rsid w:val="00471E87"/>
    <w:rsid w:val="0047320C"/>
    <w:rsid w:val="0047522B"/>
    <w:rsid w:val="00476B14"/>
    <w:rsid w:val="00476D6C"/>
    <w:rsid w:val="00482102"/>
    <w:rsid w:val="00483FE2"/>
    <w:rsid w:val="00497F7E"/>
    <w:rsid w:val="004A69F9"/>
    <w:rsid w:val="004A7CA2"/>
    <w:rsid w:val="004A7F9D"/>
    <w:rsid w:val="004B0EC2"/>
    <w:rsid w:val="004B3BBE"/>
    <w:rsid w:val="004B64FC"/>
    <w:rsid w:val="004B7681"/>
    <w:rsid w:val="004B76E4"/>
    <w:rsid w:val="004C1A66"/>
    <w:rsid w:val="004C6B09"/>
    <w:rsid w:val="004D1DBB"/>
    <w:rsid w:val="004D30D7"/>
    <w:rsid w:val="004E0CBD"/>
    <w:rsid w:val="004E1B2D"/>
    <w:rsid w:val="004E20BB"/>
    <w:rsid w:val="004E395D"/>
    <w:rsid w:val="004E5402"/>
    <w:rsid w:val="005003A7"/>
    <w:rsid w:val="00501625"/>
    <w:rsid w:val="00506B0E"/>
    <w:rsid w:val="00512034"/>
    <w:rsid w:val="00514F0A"/>
    <w:rsid w:val="00515EAB"/>
    <w:rsid w:val="0052272B"/>
    <w:rsid w:val="00526C3F"/>
    <w:rsid w:val="00530808"/>
    <w:rsid w:val="0053287C"/>
    <w:rsid w:val="00537A5C"/>
    <w:rsid w:val="005445EB"/>
    <w:rsid w:val="00552003"/>
    <w:rsid w:val="00554D51"/>
    <w:rsid w:val="00564948"/>
    <w:rsid w:val="005659DD"/>
    <w:rsid w:val="00566F5A"/>
    <w:rsid w:val="00572798"/>
    <w:rsid w:val="00573067"/>
    <w:rsid w:val="005735C6"/>
    <w:rsid w:val="005850D2"/>
    <w:rsid w:val="00586F88"/>
    <w:rsid w:val="0058744D"/>
    <w:rsid w:val="005907D5"/>
    <w:rsid w:val="0059108E"/>
    <w:rsid w:val="005A4ABB"/>
    <w:rsid w:val="005B05F5"/>
    <w:rsid w:val="005C5C15"/>
    <w:rsid w:val="005C5D66"/>
    <w:rsid w:val="005D0529"/>
    <w:rsid w:val="005D05EA"/>
    <w:rsid w:val="005D1081"/>
    <w:rsid w:val="005D10D9"/>
    <w:rsid w:val="005D11B1"/>
    <w:rsid w:val="005D1C20"/>
    <w:rsid w:val="005D4F99"/>
    <w:rsid w:val="005F3494"/>
    <w:rsid w:val="005F41E5"/>
    <w:rsid w:val="005F5BBA"/>
    <w:rsid w:val="00601795"/>
    <w:rsid w:val="00603670"/>
    <w:rsid w:val="00605CFC"/>
    <w:rsid w:val="00615AF0"/>
    <w:rsid w:val="006163C6"/>
    <w:rsid w:val="00622D86"/>
    <w:rsid w:val="006302ED"/>
    <w:rsid w:val="00632DDB"/>
    <w:rsid w:val="006345AE"/>
    <w:rsid w:val="00642C11"/>
    <w:rsid w:val="00645446"/>
    <w:rsid w:val="0064562F"/>
    <w:rsid w:val="00645EE0"/>
    <w:rsid w:val="00652BFD"/>
    <w:rsid w:val="00655F19"/>
    <w:rsid w:val="0065784C"/>
    <w:rsid w:val="00662F53"/>
    <w:rsid w:val="00665F59"/>
    <w:rsid w:val="00676555"/>
    <w:rsid w:val="00676B50"/>
    <w:rsid w:val="00677EB9"/>
    <w:rsid w:val="0068146F"/>
    <w:rsid w:val="00681C0A"/>
    <w:rsid w:val="00684607"/>
    <w:rsid w:val="00685DD5"/>
    <w:rsid w:val="006919B7"/>
    <w:rsid w:val="00693EEA"/>
    <w:rsid w:val="00697DC9"/>
    <w:rsid w:val="006A0425"/>
    <w:rsid w:val="006A28AB"/>
    <w:rsid w:val="006A5A63"/>
    <w:rsid w:val="006B105D"/>
    <w:rsid w:val="006B4C18"/>
    <w:rsid w:val="006B5B35"/>
    <w:rsid w:val="006B7226"/>
    <w:rsid w:val="006C2C1D"/>
    <w:rsid w:val="006C323A"/>
    <w:rsid w:val="006C43D1"/>
    <w:rsid w:val="006D3602"/>
    <w:rsid w:val="006D5F1D"/>
    <w:rsid w:val="006E46CE"/>
    <w:rsid w:val="006E49CD"/>
    <w:rsid w:val="006E6207"/>
    <w:rsid w:val="006F1312"/>
    <w:rsid w:val="006F36FD"/>
    <w:rsid w:val="006F5B13"/>
    <w:rsid w:val="007035F8"/>
    <w:rsid w:val="00717883"/>
    <w:rsid w:val="00717902"/>
    <w:rsid w:val="007230B6"/>
    <w:rsid w:val="007339DF"/>
    <w:rsid w:val="00742F52"/>
    <w:rsid w:val="00744F3B"/>
    <w:rsid w:val="00750974"/>
    <w:rsid w:val="0076166E"/>
    <w:rsid w:val="00762CE9"/>
    <w:rsid w:val="00767263"/>
    <w:rsid w:val="007676B7"/>
    <w:rsid w:val="00770BB8"/>
    <w:rsid w:val="00780BC6"/>
    <w:rsid w:val="007A0FEE"/>
    <w:rsid w:val="007A2ACD"/>
    <w:rsid w:val="007A4EA6"/>
    <w:rsid w:val="007B05E8"/>
    <w:rsid w:val="007B0EBD"/>
    <w:rsid w:val="007B5F70"/>
    <w:rsid w:val="007C4530"/>
    <w:rsid w:val="007C4AC6"/>
    <w:rsid w:val="007C5DB4"/>
    <w:rsid w:val="007D4FD6"/>
    <w:rsid w:val="007E4DFA"/>
    <w:rsid w:val="007E5E97"/>
    <w:rsid w:val="007E6CD9"/>
    <w:rsid w:val="007E77E5"/>
    <w:rsid w:val="007F1FC9"/>
    <w:rsid w:val="0080118A"/>
    <w:rsid w:val="008039F4"/>
    <w:rsid w:val="0081270D"/>
    <w:rsid w:val="0081674E"/>
    <w:rsid w:val="0081683C"/>
    <w:rsid w:val="0082497F"/>
    <w:rsid w:val="00827C04"/>
    <w:rsid w:val="00843570"/>
    <w:rsid w:val="00846020"/>
    <w:rsid w:val="00847FCA"/>
    <w:rsid w:val="00856B1B"/>
    <w:rsid w:val="00864FB5"/>
    <w:rsid w:val="008659A2"/>
    <w:rsid w:val="008809D2"/>
    <w:rsid w:val="0088479D"/>
    <w:rsid w:val="00885013"/>
    <w:rsid w:val="008867B9"/>
    <w:rsid w:val="0089357A"/>
    <w:rsid w:val="00896A00"/>
    <w:rsid w:val="008A20C2"/>
    <w:rsid w:val="008A4A88"/>
    <w:rsid w:val="008C150D"/>
    <w:rsid w:val="008C3365"/>
    <w:rsid w:val="008C3ECE"/>
    <w:rsid w:val="008C6420"/>
    <w:rsid w:val="008C7193"/>
    <w:rsid w:val="008D344F"/>
    <w:rsid w:val="008D44B2"/>
    <w:rsid w:val="008D55D0"/>
    <w:rsid w:val="008D781D"/>
    <w:rsid w:val="008E5727"/>
    <w:rsid w:val="008E5A3F"/>
    <w:rsid w:val="008E6EE5"/>
    <w:rsid w:val="008F1C43"/>
    <w:rsid w:val="008F4433"/>
    <w:rsid w:val="008F545C"/>
    <w:rsid w:val="008F6EF1"/>
    <w:rsid w:val="00904F65"/>
    <w:rsid w:val="0090660A"/>
    <w:rsid w:val="00910E8E"/>
    <w:rsid w:val="009160BF"/>
    <w:rsid w:val="00916810"/>
    <w:rsid w:val="00921C09"/>
    <w:rsid w:val="00925B45"/>
    <w:rsid w:val="0092626D"/>
    <w:rsid w:val="0093090A"/>
    <w:rsid w:val="0094186E"/>
    <w:rsid w:val="00944792"/>
    <w:rsid w:val="0094708D"/>
    <w:rsid w:val="00951470"/>
    <w:rsid w:val="00957E6B"/>
    <w:rsid w:val="00960063"/>
    <w:rsid w:val="0096144D"/>
    <w:rsid w:val="009615DC"/>
    <w:rsid w:val="009706F6"/>
    <w:rsid w:val="009734BC"/>
    <w:rsid w:val="00974009"/>
    <w:rsid w:val="00976D56"/>
    <w:rsid w:val="00980F13"/>
    <w:rsid w:val="00983449"/>
    <w:rsid w:val="009972A3"/>
    <w:rsid w:val="009A199C"/>
    <w:rsid w:val="009A65D8"/>
    <w:rsid w:val="009A7DCD"/>
    <w:rsid w:val="009B1B9E"/>
    <w:rsid w:val="009C16EF"/>
    <w:rsid w:val="009D6877"/>
    <w:rsid w:val="009E3D2A"/>
    <w:rsid w:val="009F3376"/>
    <w:rsid w:val="00A00E6D"/>
    <w:rsid w:val="00A07056"/>
    <w:rsid w:val="00A07DCD"/>
    <w:rsid w:val="00A17C05"/>
    <w:rsid w:val="00A232F5"/>
    <w:rsid w:val="00A37E82"/>
    <w:rsid w:val="00A4005F"/>
    <w:rsid w:val="00A414FC"/>
    <w:rsid w:val="00A45B24"/>
    <w:rsid w:val="00A476F7"/>
    <w:rsid w:val="00A47962"/>
    <w:rsid w:val="00A50719"/>
    <w:rsid w:val="00A53A53"/>
    <w:rsid w:val="00A609B1"/>
    <w:rsid w:val="00A6683B"/>
    <w:rsid w:val="00A72D9A"/>
    <w:rsid w:val="00A733F4"/>
    <w:rsid w:val="00A75AC1"/>
    <w:rsid w:val="00A779F9"/>
    <w:rsid w:val="00A800EB"/>
    <w:rsid w:val="00A810BA"/>
    <w:rsid w:val="00A85D93"/>
    <w:rsid w:val="00A910B7"/>
    <w:rsid w:val="00A92FC4"/>
    <w:rsid w:val="00AA21E4"/>
    <w:rsid w:val="00AA2A2E"/>
    <w:rsid w:val="00AA7CE8"/>
    <w:rsid w:val="00AB1F89"/>
    <w:rsid w:val="00AB2514"/>
    <w:rsid w:val="00AB3DE8"/>
    <w:rsid w:val="00AB7910"/>
    <w:rsid w:val="00AC61E7"/>
    <w:rsid w:val="00AC79DA"/>
    <w:rsid w:val="00AD4193"/>
    <w:rsid w:val="00AD41F5"/>
    <w:rsid w:val="00AE0368"/>
    <w:rsid w:val="00AE3B0F"/>
    <w:rsid w:val="00AE7CEE"/>
    <w:rsid w:val="00AF35AB"/>
    <w:rsid w:val="00B0074D"/>
    <w:rsid w:val="00B0465B"/>
    <w:rsid w:val="00B04718"/>
    <w:rsid w:val="00B05106"/>
    <w:rsid w:val="00B0528D"/>
    <w:rsid w:val="00B16F6A"/>
    <w:rsid w:val="00B27F46"/>
    <w:rsid w:val="00B30514"/>
    <w:rsid w:val="00B325B8"/>
    <w:rsid w:val="00B33B42"/>
    <w:rsid w:val="00B342A5"/>
    <w:rsid w:val="00B363B4"/>
    <w:rsid w:val="00B45886"/>
    <w:rsid w:val="00B564BE"/>
    <w:rsid w:val="00B609A2"/>
    <w:rsid w:val="00B60ECF"/>
    <w:rsid w:val="00B6279A"/>
    <w:rsid w:val="00B64F7C"/>
    <w:rsid w:val="00B70C7B"/>
    <w:rsid w:val="00B86592"/>
    <w:rsid w:val="00B94CA0"/>
    <w:rsid w:val="00B953BC"/>
    <w:rsid w:val="00BA5DD4"/>
    <w:rsid w:val="00BA7E83"/>
    <w:rsid w:val="00BB03FD"/>
    <w:rsid w:val="00BB11CC"/>
    <w:rsid w:val="00BB2521"/>
    <w:rsid w:val="00BB3083"/>
    <w:rsid w:val="00BB77F4"/>
    <w:rsid w:val="00BC1EA2"/>
    <w:rsid w:val="00BC21D6"/>
    <w:rsid w:val="00BC56D0"/>
    <w:rsid w:val="00BD54A6"/>
    <w:rsid w:val="00BD5E34"/>
    <w:rsid w:val="00BE5DE2"/>
    <w:rsid w:val="00BE72E8"/>
    <w:rsid w:val="00BE7AB7"/>
    <w:rsid w:val="00BF1B3E"/>
    <w:rsid w:val="00BF2E91"/>
    <w:rsid w:val="00BF47E6"/>
    <w:rsid w:val="00C02635"/>
    <w:rsid w:val="00C118DE"/>
    <w:rsid w:val="00C12311"/>
    <w:rsid w:val="00C14111"/>
    <w:rsid w:val="00C15C3E"/>
    <w:rsid w:val="00C16A56"/>
    <w:rsid w:val="00C21CAF"/>
    <w:rsid w:val="00C2262E"/>
    <w:rsid w:val="00C23262"/>
    <w:rsid w:val="00C23D64"/>
    <w:rsid w:val="00C24660"/>
    <w:rsid w:val="00C248E1"/>
    <w:rsid w:val="00C27A62"/>
    <w:rsid w:val="00C30C6D"/>
    <w:rsid w:val="00C3213F"/>
    <w:rsid w:val="00C33BAC"/>
    <w:rsid w:val="00C37C07"/>
    <w:rsid w:val="00C45378"/>
    <w:rsid w:val="00C454E1"/>
    <w:rsid w:val="00C4773E"/>
    <w:rsid w:val="00C50D1E"/>
    <w:rsid w:val="00C56D77"/>
    <w:rsid w:val="00C65D9F"/>
    <w:rsid w:val="00C67391"/>
    <w:rsid w:val="00C73AF2"/>
    <w:rsid w:val="00C742D3"/>
    <w:rsid w:val="00C825FC"/>
    <w:rsid w:val="00C82FE5"/>
    <w:rsid w:val="00C84488"/>
    <w:rsid w:val="00CA04F6"/>
    <w:rsid w:val="00CA0E34"/>
    <w:rsid w:val="00CA5D52"/>
    <w:rsid w:val="00CA6802"/>
    <w:rsid w:val="00CB336C"/>
    <w:rsid w:val="00CB70DA"/>
    <w:rsid w:val="00CB7BC3"/>
    <w:rsid w:val="00CC5B95"/>
    <w:rsid w:val="00CC5F20"/>
    <w:rsid w:val="00CD1574"/>
    <w:rsid w:val="00CD21AC"/>
    <w:rsid w:val="00CD25A3"/>
    <w:rsid w:val="00CE290B"/>
    <w:rsid w:val="00CE5161"/>
    <w:rsid w:val="00CE6887"/>
    <w:rsid w:val="00CE7E43"/>
    <w:rsid w:val="00CF35FE"/>
    <w:rsid w:val="00CF4C4C"/>
    <w:rsid w:val="00CF4D30"/>
    <w:rsid w:val="00D00158"/>
    <w:rsid w:val="00D074FA"/>
    <w:rsid w:val="00D16A5B"/>
    <w:rsid w:val="00D2164B"/>
    <w:rsid w:val="00D244BF"/>
    <w:rsid w:val="00D324A9"/>
    <w:rsid w:val="00D362D7"/>
    <w:rsid w:val="00D36E9D"/>
    <w:rsid w:val="00D37D4F"/>
    <w:rsid w:val="00D564F4"/>
    <w:rsid w:val="00D57B62"/>
    <w:rsid w:val="00D647DE"/>
    <w:rsid w:val="00D65742"/>
    <w:rsid w:val="00D66467"/>
    <w:rsid w:val="00D66E14"/>
    <w:rsid w:val="00D6765D"/>
    <w:rsid w:val="00D73043"/>
    <w:rsid w:val="00D7581A"/>
    <w:rsid w:val="00D76EC0"/>
    <w:rsid w:val="00D818F2"/>
    <w:rsid w:val="00D83062"/>
    <w:rsid w:val="00D94EB5"/>
    <w:rsid w:val="00DA09E2"/>
    <w:rsid w:val="00DA3E42"/>
    <w:rsid w:val="00DA47D9"/>
    <w:rsid w:val="00DB1CEA"/>
    <w:rsid w:val="00DB2A7B"/>
    <w:rsid w:val="00DB6886"/>
    <w:rsid w:val="00DC3482"/>
    <w:rsid w:val="00DC3906"/>
    <w:rsid w:val="00DD0014"/>
    <w:rsid w:val="00DD0E22"/>
    <w:rsid w:val="00DD4AAF"/>
    <w:rsid w:val="00DE55F7"/>
    <w:rsid w:val="00DF16FB"/>
    <w:rsid w:val="00DF519E"/>
    <w:rsid w:val="00E06815"/>
    <w:rsid w:val="00E12FB2"/>
    <w:rsid w:val="00E12FE1"/>
    <w:rsid w:val="00E17690"/>
    <w:rsid w:val="00E17D5D"/>
    <w:rsid w:val="00E24DD9"/>
    <w:rsid w:val="00E30F24"/>
    <w:rsid w:val="00E319A7"/>
    <w:rsid w:val="00E348A4"/>
    <w:rsid w:val="00E37DA2"/>
    <w:rsid w:val="00E503A5"/>
    <w:rsid w:val="00E51147"/>
    <w:rsid w:val="00E522E7"/>
    <w:rsid w:val="00E62FD6"/>
    <w:rsid w:val="00E636E3"/>
    <w:rsid w:val="00E63ED4"/>
    <w:rsid w:val="00E64473"/>
    <w:rsid w:val="00E64DB1"/>
    <w:rsid w:val="00E70E7B"/>
    <w:rsid w:val="00E7599A"/>
    <w:rsid w:val="00E81AC6"/>
    <w:rsid w:val="00E82AFC"/>
    <w:rsid w:val="00E86059"/>
    <w:rsid w:val="00E865B9"/>
    <w:rsid w:val="00E90E5C"/>
    <w:rsid w:val="00E91446"/>
    <w:rsid w:val="00E9415D"/>
    <w:rsid w:val="00E96781"/>
    <w:rsid w:val="00E96AB7"/>
    <w:rsid w:val="00EA2017"/>
    <w:rsid w:val="00EA55BB"/>
    <w:rsid w:val="00EA742D"/>
    <w:rsid w:val="00EA7AD3"/>
    <w:rsid w:val="00EB08D8"/>
    <w:rsid w:val="00EB3367"/>
    <w:rsid w:val="00EC7843"/>
    <w:rsid w:val="00ED0556"/>
    <w:rsid w:val="00ED262D"/>
    <w:rsid w:val="00ED5B2A"/>
    <w:rsid w:val="00ED73D2"/>
    <w:rsid w:val="00EE330C"/>
    <w:rsid w:val="00EE6EE0"/>
    <w:rsid w:val="00EF37A3"/>
    <w:rsid w:val="00EF7071"/>
    <w:rsid w:val="00F04668"/>
    <w:rsid w:val="00F200E6"/>
    <w:rsid w:val="00F20A23"/>
    <w:rsid w:val="00F21E78"/>
    <w:rsid w:val="00F25054"/>
    <w:rsid w:val="00F2549D"/>
    <w:rsid w:val="00F3543A"/>
    <w:rsid w:val="00F42252"/>
    <w:rsid w:val="00F43DFE"/>
    <w:rsid w:val="00F442A5"/>
    <w:rsid w:val="00F46D52"/>
    <w:rsid w:val="00F4704D"/>
    <w:rsid w:val="00F51897"/>
    <w:rsid w:val="00F51C16"/>
    <w:rsid w:val="00F53B23"/>
    <w:rsid w:val="00F54C43"/>
    <w:rsid w:val="00F555C7"/>
    <w:rsid w:val="00F555CA"/>
    <w:rsid w:val="00F62D5A"/>
    <w:rsid w:val="00F63BB2"/>
    <w:rsid w:val="00F70C84"/>
    <w:rsid w:val="00F72A03"/>
    <w:rsid w:val="00F77624"/>
    <w:rsid w:val="00F81854"/>
    <w:rsid w:val="00F819B0"/>
    <w:rsid w:val="00F81DF2"/>
    <w:rsid w:val="00F84572"/>
    <w:rsid w:val="00FA2B99"/>
    <w:rsid w:val="00FA55FB"/>
    <w:rsid w:val="00FB1BA0"/>
    <w:rsid w:val="00FB29C8"/>
    <w:rsid w:val="00FB441F"/>
    <w:rsid w:val="00FD4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30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7C4530"/>
    <w:pPr>
      <w:keepNext/>
      <w:keepLines/>
      <w:numPr>
        <w:numId w:val="1"/>
      </w:numPr>
      <w:spacing w:before="12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3801A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1A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1A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1A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1A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1A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1A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1A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4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446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C453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801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801A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01A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01A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801A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801A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801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801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link w:val="a6"/>
    <w:uiPriority w:val="34"/>
    <w:qFormat/>
    <w:rsid w:val="003801A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C6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C6B0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C6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6B09"/>
    <w:rPr>
      <w:rFonts w:ascii="Times New Roman" w:hAnsi="Times New Roman"/>
      <w:sz w:val="28"/>
    </w:rPr>
  </w:style>
  <w:style w:type="table" w:styleId="ab">
    <w:name w:val="Table Grid"/>
    <w:basedOn w:val="a1"/>
    <w:uiPriority w:val="59"/>
    <w:rsid w:val="00ED2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Абзац списка Знак"/>
    <w:basedOn w:val="a0"/>
    <w:link w:val="a5"/>
    <w:uiPriority w:val="34"/>
    <w:rsid w:val="003E4A00"/>
    <w:rPr>
      <w:rFonts w:ascii="Times New Roman" w:hAnsi="Times New Roman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56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6D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4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Downloads\ASVT\&#1064;&#1072;&#1073;&#1083;&#1086;&#1085;&#1099;%20&#1086;&#1090;&#1095;&#1105;&#1090;&#1086;&#1074;\&#1051;&#1072;&#1073;&#1086;&#1088;&#1072;&#1090;&#1086;&#1088;&#1085;&#1072;&#1103;%20&#1088;&#1072;&#1073;&#1086;&#1090;&#1072;%201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10.dotx</Template>
  <TotalTime>144</TotalTime>
  <Pages>1</Pages>
  <Words>17979</Words>
  <Characters>102484</Characters>
  <Application>Microsoft Office Word</Application>
  <DocSecurity>0</DocSecurity>
  <Lines>854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20</cp:revision>
  <cp:lastPrinted>2017-09-04T08:19:00Z</cp:lastPrinted>
  <dcterms:created xsi:type="dcterms:W3CDTF">2017-11-07T18:19:00Z</dcterms:created>
  <dcterms:modified xsi:type="dcterms:W3CDTF">2017-11-08T14:51:00Z</dcterms:modified>
</cp:coreProperties>
</file>